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EF82" w14:textId="6E1EB213" w:rsidR="007935D6" w:rsidRDefault="009E307B" w:rsidP="007935D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E4ED5C" wp14:editId="369DDF37">
                <wp:simplePos x="0" y="0"/>
                <wp:positionH relativeFrom="column">
                  <wp:posOffset>-243840</wp:posOffset>
                </wp:positionH>
                <wp:positionV relativeFrom="paragraph">
                  <wp:posOffset>219075</wp:posOffset>
                </wp:positionV>
                <wp:extent cx="4583430" cy="140462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FA637" w14:textId="6B37A794" w:rsidR="009E307B" w:rsidRDefault="00F478F7" w:rsidP="009E307B">
                            <w:pPr>
                              <w:pStyle w:val="Subtitle"/>
                            </w:pPr>
                            <w:sdt>
                              <w:sdtPr>
                                <w:alias w:val="Enter event date:"/>
                                <w:tag w:val="Enter event date:"/>
                                <w:id w:val="1614323459"/>
                                <w:placeholder>
                                  <w:docPart w:val="04994B875FEC42A8A912A476F2C14A48"/>
                                </w:placeholder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9E307B">
                                  <w:t>Airplanes: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Enter event title:"/>
                              <w:tag w:val="Enter event title:"/>
                              <w:id w:val="-1729767148"/>
                              <w:placeholder>
                                <w:docPart w:val="610836B67816461DB7828EF2B5219E00"/>
                              </w:placeholder>
                              <w15:appearance w15:val="hidden"/>
                              <w:text/>
                            </w:sdtPr>
                            <w:sdtEndPr/>
                            <w:sdtContent>
                              <w:p w14:paraId="30485D6E" w14:textId="77777777" w:rsidR="009E307B" w:rsidRDefault="009E307B" w:rsidP="009E307B">
                                <w:pPr>
                                  <w:pStyle w:val="Title"/>
                                </w:pPr>
                                <w:r>
                                  <w:t>The Safest Way to Travel</w:t>
                                </w:r>
                              </w:p>
                            </w:sdtContent>
                          </w:sdt>
                          <w:p w14:paraId="4B916CF3" w14:textId="78ABA075" w:rsidR="009E307B" w:rsidRDefault="009E30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E4ED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2pt;margin-top:17.25pt;width:36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">
                <v:textbox style="mso-fit-shape-to-text:t">
                  <w:txbxContent>
                    <w:p w14:paraId="226FA637" w14:textId="6B37A794" w:rsidR="009E307B" w:rsidRDefault="00F478F7" w:rsidP="009E307B">
                      <w:pPr>
                        <w:pStyle w:val="Subtitle"/>
                      </w:pPr>
                      <w:sdt>
                        <w:sdtPr>
                          <w:alias w:val="Enter event date:"/>
                          <w:tag w:val="Enter event date:"/>
                          <w:id w:val="1614323459"/>
                          <w:placeholder>
                            <w:docPart w:val="04994B875FEC42A8A912A476F2C14A48"/>
                          </w:placeholder>
                          <w15:appearance w15:val="hidden"/>
                          <w:text/>
                        </w:sdtPr>
                        <w:sdtEndPr/>
                        <w:sdtContent>
                          <w:r w:rsidR="009E307B">
                            <w:t>Airplanes:</w:t>
                          </w:r>
                        </w:sdtContent>
                      </w:sdt>
                    </w:p>
                    <w:sdt>
                      <w:sdtPr>
                        <w:alias w:val="Enter event title:"/>
                        <w:tag w:val="Enter event title:"/>
                        <w:id w:val="-1729767148"/>
                        <w:placeholder>
                          <w:docPart w:val="610836B67816461DB7828EF2B5219E00"/>
                        </w:placeholder>
                        <w15:appearance w15:val="hidden"/>
                        <w:text/>
                      </w:sdtPr>
                      <w:sdtEndPr/>
                      <w:sdtContent>
                        <w:p w14:paraId="30485D6E" w14:textId="77777777" w:rsidR="009E307B" w:rsidRDefault="009E307B" w:rsidP="009E307B">
                          <w:pPr>
                            <w:pStyle w:val="Title"/>
                          </w:pPr>
                          <w:r>
                            <w:t>The Safest Way to Travel</w:t>
                          </w:r>
                        </w:p>
                      </w:sdtContent>
                    </w:sdt>
                    <w:p w14:paraId="4B916CF3" w14:textId="78ABA075" w:rsidR="009E307B" w:rsidRDefault="009E307B"/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1324"/>
        <w:tblOverlap w:val="never"/>
        <w:tblW w:w="1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4"/>
      </w:tblGrid>
      <w:tr w:rsidR="007935D6" w:rsidRPr="006A5881" w14:paraId="4BCB22BF" w14:textId="77777777" w:rsidTr="000D4FCF">
        <w:trPr>
          <w:trHeight w:hRule="exact" w:val="630"/>
        </w:trPr>
        <w:tc>
          <w:tcPr>
            <w:tcW w:w="3193" w:type="dxa"/>
            <w:shd w:val="clear" w:color="auto" w:fill="5E4683" w:themeFill="accent6" w:themeFillShade="BF"/>
            <w:vAlign w:val="center"/>
          </w:tcPr>
          <w:p w14:paraId="51B5F028" w14:textId="7397FA2F" w:rsidR="007935D6" w:rsidRPr="007935D6" w:rsidRDefault="007935D6" w:rsidP="007935D6">
            <w:pPr>
              <w:pStyle w:val="Heading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Heading 2:"/>
                <w:tag w:val="Enter Heading 2:"/>
                <w:id w:val="-380791179"/>
                <w:placeholder>
                  <w:docPart w:val="DBAA72DE75D54F67980E992134EBCD80"/>
                </w:placeholder>
                <w15:appearance w15:val="hidden"/>
                <w:text/>
              </w:sdtPr>
              <w:sdtContent>
                <w:r>
                  <w:rPr>
                    <w:rFonts w:cstheme="minorHAnsi"/>
                  </w:rPr>
                  <w:t>Flying</w:t>
                </w:r>
              </w:sdtContent>
            </w:sdt>
          </w:p>
        </w:tc>
      </w:tr>
      <w:tr w:rsidR="007935D6" w:rsidRPr="006A5881" w14:paraId="781EDBF9" w14:textId="77777777" w:rsidTr="0037057B">
        <w:trPr>
          <w:trHeight w:val="504"/>
        </w:trPr>
        <w:tc>
          <w:tcPr>
            <w:tcW w:w="3193" w:type="dxa"/>
            <w:shd w:val="clear" w:color="auto" w:fill="007B73" w:themeFill="accent1" w:themeFillShade="BF"/>
            <w:vAlign w:val="center"/>
          </w:tcPr>
          <w:p w14:paraId="4B00C8A9" w14:textId="77777777" w:rsidR="007935D6" w:rsidRPr="007935D6" w:rsidRDefault="007935D6" w:rsidP="007935D6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>1 in 7,178</w:t>
            </w:r>
          </w:p>
        </w:tc>
      </w:tr>
    </w:tbl>
    <w:p w14:paraId="4BCE6A0B" w14:textId="2AA27CE3" w:rsidR="007935D6" w:rsidRPr="007935D6" w:rsidRDefault="0037057B" w:rsidP="00793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5B8F8" wp14:editId="1CB569B4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005330" cy="748030"/>
                <wp:effectExtent l="0" t="0" r="1397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7480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5118" w14:textId="77777777" w:rsidR="00A7461F" w:rsidRDefault="007935D6" w:rsidP="0037057B">
                            <w:pPr>
                              <w:pStyle w:val="Heading3"/>
                              <w:shd w:val="clear" w:color="auto" w:fill="BEC7CF" w:themeFill="accent4" w:themeFillTint="66"/>
                              <w:rPr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A7461F">
                              <w:rPr>
                                <w:color w:val="auto"/>
                                <w:sz w:val="44"/>
                                <w:szCs w:val="44"/>
                              </w:rPr>
                              <w:t xml:space="preserve">Odds of </w:t>
                            </w:r>
                          </w:p>
                          <w:p w14:paraId="2CDE7C71" w14:textId="2E656D7E" w:rsidR="007935D6" w:rsidRPr="00A7461F" w:rsidRDefault="007935D6" w:rsidP="0037057B">
                            <w:pPr>
                              <w:pStyle w:val="Heading3"/>
                              <w:shd w:val="clear" w:color="auto" w:fill="BEC7CF" w:themeFill="accent4" w:themeFillTint="66"/>
                              <w:rPr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A7461F">
                              <w:rPr>
                                <w:color w:val="auto"/>
                                <w:sz w:val="44"/>
                                <w:szCs w:val="44"/>
                              </w:rPr>
                              <w:t>Dying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B8F8" id="_x0000_s1027" type="#_x0000_t202" style="position:absolute;margin-left:106.7pt;margin-top:.65pt;width:157.9pt;height:58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" fillcolor="#bec7cf [1303]">
                <v:textbox>
                  <w:txbxContent>
                    <w:p w14:paraId="04265118" w14:textId="77777777" w:rsidR="00A7461F" w:rsidRDefault="007935D6" w:rsidP="0037057B">
                      <w:pPr>
                        <w:pStyle w:val="Heading3"/>
                        <w:shd w:val="clear" w:color="auto" w:fill="BEC7CF" w:themeFill="accent4" w:themeFillTint="66"/>
                        <w:rPr>
                          <w:color w:val="auto"/>
                          <w:sz w:val="44"/>
                          <w:szCs w:val="44"/>
                        </w:rPr>
                      </w:pPr>
                      <w:r w:rsidRPr="00A7461F">
                        <w:rPr>
                          <w:color w:val="auto"/>
                          <w:sz w:val="44"/>
                          <w:szCs w:val="44"/>
                        </w:rPr>
                        <w:t xml:space="preserve">Odds of </w:t>
                      </w:r>
                    </w:p>
                    <w:p w14:paraId="2CDE7C71" w14:textId="2E656D7E" w:rsidR="007935D6" w:rsidRPr="00A7461F" w:rsidRDefault="007935D6" w:rsidP="0037057B">
                      <w:pPr>
                        <w:pStyle w:val="Heading3"/>
                        <w:shd w:val="clear" w:color="auto" w:fill="BEC7CF" w:themeFill="accent4" w:themeFillTint="66"/>
                        <w:rPr>
                          <w:color w:val="auto"/>
                          <w:sz w:val="44"/>
                          <w:szCs w:val="44"/>
                        </w:rPr>
                      </w:pPr>
                      <w:r w:rsidRPr="00A7461F">
                        <w:rPr>
                          <w:color w:val="auto"/>
                          <w:sz w:val="44"/>
                          <w:szCs w:val="44"/>
                        </w:rPr>
                        <w:t>Dying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851D00" w14:textId="7DB64F48" w:rsidR="007935D6" w:rsidRPr="007935D6" w:rsidRDefault="007935D6" w:rsidP="007935D6"/>
    <w:p w14:paraId="560C6588" w14:textId="349FED4C" w:rsidR="007935D6" w:rsidRPr="007935D6" w:rsidRDefault="007935D6" w:rsidP="007935D6"/>
    <w:p w14:paraId="765F3CBF" w14:textId="24DBE820" w:rsidR="007935D6" w:rsidRPr="007935D6" w:rsidRDefault="007935D6" w:rsidP="007935D6"/>
    <w:p w14:paraId="27F773BF" w14:textId="2364C6CE" w:rsidR="007935D6" w:rsidRPr="007935D6" w:rsidRDefault="00E34404" w:rsidP="00793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8EC071" wp14:editId="5D9DD3F5">
                <wp:simplePos x="0" y="0"/>
                <wp:positionH relativeFrom="column">
                  <wp:posOffset>2095500</wp:posOffset>
                </wp:positionH>
                <wp:positionV relativeFrom="paragraph">
                  <wp:posOffset>222885</wp:posOffset>
                </wp:positionV>
                <wp:extent cx="1519555" cy="890270"/>
                <wp:effectExtent l="0" t="0" r="4445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0DCFB" w14:textId="001CDD32" w:rsidR="000D4FCF" w:rsidRDefault="00E344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17162" wp14:editId="13ACAC72">
                                  <wp:extent cx="1353787" cy="929683"/>
                                  <wp:effectExtent l="0" t="0" r="0" b="3810"/>
                                  <wp:docPr id="8" name="Picture 8" descr="jumbo jet, airplane, aeroplane, vehicle, transportation, travel, vacation,  fly, flight, silhouette The … | Airplane silhouette, Plane silhouette, Free  illustrati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jumbo jet, airplane, aeroplane, vehicle, transportation, travel, vacation,  fly, flight, silhouette The … | Airplane silhouette, Plane silhouette, Free  illustrati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6603" cy="938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C071" id="_x0000_s1028" type="#_x0000_t202" style="position:absolute;margin-left:165pt;margin-top:17.55pt;width:119.65pt;height:7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" stroked="f">
                <v:textbox>
                  <w:txbxContent>
                    <w:p w14:paraId="3170DCFB" w14:textId="001CDD32" w:rsidR="000D4FCF" w:rsidRDefault="00E34404">
                      <w:r>
                        <w:rPr>
                          <w:noProof/>
                        </w:rPr>
                        <w:drawing>
                          <wp:inline distT="0" distB="0" distL="0" distR="0" wp14:anchorId="69217162" wp14:editId="13ACAC72">
                            <wp:extent cx="1353787" cy="929683"/>
                            <wp:effectExtent l="0" t="0" r="0" b="3810"/>
                            <wp:docPr id="8" name="Picture 8" descr="jumbo jet, airplane, aeroplane, vehicle, transportation, travel, vacation,  fly, flight, silhouette The … | Airplane silhouette, Plane silhouette, Free  illustrati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jumbo jet, airplane, aeroplane, vehicle, transportation, travel, vacation,  fly, flight, silhouette The … | Airplane silhouette, Plane silhouette, Free  illustrati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6603" cy="938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395"/>
        <w:tblOverlap w:val="never"/>
        <w:tblW w:w="1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4"/>
      </w:tblGrid>
      <w:tr w:rsidR="00A7461F" w:rsidRPr="006A5881" w14:paraId="39740901" w14:textId="77777777" w:rsidTr="000D4FCF">
        <w:trPr>
          <w:trHeight w:hRule="exact" w:val="630"/>
        </w:trPr>
        <w:tc>
          <w:tcPr>
            <w:tcW w:w="3193" w:type="dxa"/>
            <w:shd w:val="clear" w:color="auto" w:fill="B2A1CC" w:themeFill="accent6" w:themeFillTint="99"/>
            <w:vAlign w:val="center"/>
          </w:tcPr>
          <w:p w14:paraId="12A0AF5C" w14:textId="77777777" w:rsidR="00A7461F" w:rsidRPr="007935D6" w:rsidRDefault="00A7461F" w:rsidP="00A7461F">
            <w:pPr>
              <w:pStyle w:val="Heading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Heading 2:"/>
                <w:tag w:val="Enter Heading 2:"/>
                <w:id w:val="293497139"/>
                <w:placeholder>
                  <w:docPart w:val="C572BE4DA54F48E8983D61E994E26581"/>
                </w:placeholder>
                <w15:appearance w15:val="hidden"/>
                <w:text/>
              </w:sdtPr>
              <w:sdtContent>
                <w:r>
                  <w:rPr>
                    <w:rFonts w:cstheme="minorHAnsi"/>
                  </w:rPr>
                  <w:t>Motor Vehicle</w:t>
                </w:r>
              </w:sdtContent>
            </w:sdt>
          </w:p>
        </w:tc>
      </w:tr>
      <w:tr w:rsidR="00A7461F" w:rsidRPr="006A5881" w14:paraId="5AFDC884" w14:textId="77777777" w:rsidTr="000D4FCF">
        <w:trPr>
          <w:trHeight w:val="504"/>
        </w:trPr>
        <w:tc>
          <w:tcPr>
            <w:tcW w:w="3193" w:type="dxa"/>
            <w:shd w:val="clear" w:color="auto" w:fill="83CED9" w:themeFill="background2" w:themeFillShade="BF"/>
            <w:vAlign w:val="center"/>
          </w:tcPr>
          <w:p w14:paraId="338A4820" w14:textId="77777777" w:rsidR="00A7461F" w:rsidRPr="007935D6" w:rsidRDefault="00A7461F" w:rsidP="00A7461F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 xml:space="preserve">1 in </w:t>
            </w:r>
            <w:r>
              <w:rPr>
                <w:rFonts w:ascii="Impact" w:hAnsi="Impact"/>
                <w:sz w:val="32"/>
                <w:szCs w:val="32"/>
              </w:rPr>
              <w:t>88</w:t>
            </w:r>
          </w:p>
        </w:tc>
      </w:tr>
    </w:tbl>
    <w:p w14:paraId="7C9801E8" w14:textId="5E44B2F5" w:rsidR="007935D6" w:rsidRPr="007935D6" w:rsidRDefault="007935D6" w:rsidP="007935D6"/>
    <w:p w14:paraId="5CF24BDD" w14:textId="56555432" w:rsidR="007935D6" w:rsidRPr="007935D6" w:rsidRDefault="007935D6" w:rsidP="007935D6"/>
    <w:p w14:paraId="228BE61F" w14:textId="0CC9AD26" w:rsidR="007935D6" w:rsidRPr="007935D6" w:rsidRDefault="007935D6" w:rsidP="007935D6"/>
    <w:p w14:paraId="07F1DDE7" w14:textId="4738B0A7" w:rsidR="007935D6" w:rsidRPr="007935D6" w:rsidRDefault="000D696E" w:rsidP="007935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1DB1D" wp14:editId="4BE327DF">
                <wp:simplePos x="0" y="0"/>
                <wp:positionH relativeFrom="column">
                  <wp:posOffset>-172506</wp:posOffset>
                </wp:positionH>
                <wp:positionV relativeFrom="paragraph">
                  <wp:posOffset>242289</wp:posOffset>
                </wp:positionV>
                <wp:extent cx="2350770" cy="2054225"/>
                <wp:effectExtent l="0" t="19050" r="0" b="22225"/>
                <wp:wrapNone/>
                <wp:docPr id="11" name="Partial Circ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2054225"/>
                        </a:xfrm>
                        <a:prstGeom prst="pie">
                          <a:avLst>
                            <a:gd name="adj1" fmla="val 2468566"/>
                            <a:gd name="adj2" fmla="val 1616115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52FD1" w14:textId="4CC6E432" w:rsidR="000D696E" w:rsidRPr="000D696E" w:rsidRDefault="000D696E" w:rsidP="000D696E">
                            <w:pPr>
                              <w:jc w:val="center"/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 w:rsidRPr="000D696E"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70% of Plane Passengers Fear Flying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1DB1D" id="Partial Circle 11" o:spid="_x0000_s1029" style="position:absolute;margin-left:-13.6pt;margin-top:19.1pt;width:185.1pt;height:16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0770,2054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" adj="-11796480,,5400" path="m2006594,1753315v-345132,301657,-867706,385507,-1312961,210673c166824,1757131,-109949,1246468,40676,759241,178060,314843,637023,4594,1163778,49r11607,1027064l2006594,1753315xe" fillcolor="#00a59b [3204]" strokecolor="black [3213]" strokeweight="1pt">
                <v:stroke joinstyle="miter"/>
                <v:formulas/>
                <v:path arrowok="t" o:connecttype="custom" o:connectlocs="2006594,1753315;693633,1963988;40676,759241;1163778,49;1175385,1027113;2006594,1753315" o:connectangles="0,0,0,0,0,0" textboxrect="0,0,2350770,2054225"/>
                <v:textbox>
                  <w:txbxContent>
                    <w:p w14:paraId="24552FD1" w14:textId="4CC6E432" w:rsidR="000D696E" w:rsidRPr="000D696E" w:rsidRDefault="000D696E" w:rsidP="000D696E">
                      <w:pPr>
                        <w:jc w:val="center"/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 w:rsidRPr="000D696E">
                        <w:rPr>
                          <w:rFonts w:asciiTheme="majorHAnsi" w:hAnsiTheme="majorHAnsi"/>
                          <w:sz w:val="44"/>
                          <w:szCs w:val="44"/>
                        </w:rPr>
                        <w:t>70% of Plane Passengers Fear Flying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34"/>
        <w:tblOverlap w:val="never"/>
        <w:tblW w:w="1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4"/>
      </w:tblGrid>
      <w:tr w:rsidR="00A7461F" w:rsidRPr="006A5881" w14:paraId="34FA59FC" w14:textId="77777777" w:rsidTr="00E34404">
        <w:trPr>
          <w:trHeight w:hRule="exact" w:val="630"/>
        </w:trPr>
        <w:tc>
          <w:tcPr>
            <w:tcW w:w="3194" w:type="dxa"/>
            <w:shd w:val="clear" w:color="auto" w:fill="B2A1CC" w:themeFill="accent6" w:themeFillTint="99"/>
            <w:vAlign w:val="center"/>
          </w:tcPr>
          <w:p w14:paraId="0133A2D4" w14:textId="24CD5D57" w:rsidR="00A7461F" w:rsidRPr="007935D6" w:rsidRDefault="00A7461F" w:rsidP="00A7461F">
            <w:pPr>
              <w:pStyle w:val="Heading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Heading 2:"/>
                <w:tag w:val="Enter Heading 2:"/>
                <w:id w:val="-118696524"/>
                <w:placeholder>
                  <w:docPart w:val="9105B25CF6814CB095AD872C5E12566C"/>
                </w:placeholder>
                <w15:appearance w15:val="hidden"/>
                <w:text/>
              </w:sdtPr>
              <w:sdtContent>
                <w:r>
                  <w:rPr>
                    <w:rFonts w:cstheme="minorHAnsi"/>
                  </w:rPr>
                  <w:t>Falls</w:t>
                </w:r>
              </w:sdtContent>
            </w:sdt>
          </w:p>
        </w:tc>
      </w:tr>
      <w:tr w:rsidR="00A7461F" w:rsidRPr="006A5881" w14:paraId="52C9C05F" w14:textId="77777777" w:rsidTr="00E34404">
        <w:trPr>
          <w:trHeight w:val="504"/>
        </w:trPr>
        <w:tc>
          <w:tcPr>
            <w:tcW w:w="3194" w:type="dxa"/>
            <w:shd w:val="clear" w:color="auto" w:fill="83CED9" w:themeFill="background2" w:themeFillShade="BF"/>
            <w:vAlign w:val="center"/>
          </w:tcPr>
          <w:p w14:paraId="035AF085" w14:textId="3C7BC363" w:rsidR="00A7461F" w:rsidRPr="007935D6" w:rsidRDefault="00A7461F" w:rsidP="00A7461F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 xml:space="preserve">1 in </w:t>
            </w:r>
            <w:r>
              <w:rPr>
                <w:rFonts w:ascii="Impact" w:hAnsi="Impact"/>
                <w:sz w:val="32"/>
                <w:szCs w:val="32"/>
              </w:rPr>
              <w:t>171</w:t>
            </w:r>
          </w:p>
        </w:tc>
      </w:tr>
    </w:tbl>
    <w:p w14:paraId="1AE27386" w14:textId="6DA7D145" w:rsidR="00A7461F" w:rsidRDefault="000D696E" w:rsidP="007935D6">
      <w:pPr>
        <w:tabs>
          <w:tab w:val="left" w:pos="8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43728" wp14:editId="51E5E741">
                <wp:simplePos x="0" y="0"/>
                <wp:positionH relativeFrom="column">
                  <wp:posOffset>2523490</wp:posOffset>
                </wp:positionH>
                <wp:positionV relativeFrom="paragraph">
                  <wp:posOffset>48244</wp:posOffset>
                </wp:positionV>
                <wp:extent cx="1876302" cy="1591294"/>
                <wp:effectExtent l="0" t="0" r="1016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2" cy="159129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5D1D9" w14:textId="759FB4FB" w:rsidR="000D696E" w:rsidRPr="000D696E" w:rsidRDefault="000D696E" w:rsidP="000D696E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</w:pPr>
                            <w:r w:rsidRPr="000D696E"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>There is no need to fear flying!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143728" id="Rectangle: Rounded Corners 13" o:spid="_x0000_s1030" style="position:absolute;margin-left:198.7pt;margin-top:3.8pt;width:147.75pt;height:125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" fillcolor="#8ee4ff [831]" strokecolor="black [3213]" strokeweight="1pt">
                <v:stroke joinstyle="miter"/>
                <v:textbox>
                  <w:txbxContent>
                    <w:p w14:paraId="2E35D1D9" w14:textId="759FB4FB" w:rsidR="000D696E" w:rsidRPr="000D696E" w:rsidRDefault="000D696E" w:rsidP="000D696E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</w:rPr>
                      </w:pPr>
                      <w:r w:rsidRPr="000D696E">
                        <w:rPr>
                          <w:rFonts w:ascii="Impact" w:hAnsi="Impact"/>
                          <w:sz w:val="48"/>
                          <w:szCs w:val="48"/>
                        </w:rPr>
                        <w:t>There is no need to fear flying!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C15CA2" w14:textId="2CA586B5" w:rsidR="00A7461F" w:rsidRDefault="00A7461F" w:rsidP="007935D6">
      <w:pPr>
        <w:tabs>
          <w:tab w:val="left" w:pos="8266"/>
        </w:tabs>
      </w:pPr>
    </w:p>
    <w:tbl>
      <w:tblPr>
        <w:tblpPr w:leftFromText="180" w:rightFromText="180" w:vertAnchor="text" w:horzAnchor="margin" w:tblpXSpec="right" w:tblpY="668"/>
        <w:tblOverlap w:val="never"/>
        <w:tblW w:w="1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4"/>
      </w:tblGrid>
      <w:tr w:rsidR="002E14C1" w:rsidRPr="006A5881" w14:paraId="421A7036" w14:textId="77777777" w:rsidTr="002E14C1">
        <w:trPr>
          <w:trHeight w:hRule="exact" w:val="630"/>
        </w:trPr>
        <w:tc>
          <w:tcPr>
            <w:tcW w:w="3194" w:type="dxa"/>
            <w:shd w:val="clear" w:color="auto" w:fill="B2A1CC" w:themeFill="accent6" w:themeFillTint="99"/>
            <w:vAlign w:val="center"/>
          </w:tcPr>
          <w:p w14:paraId="6F9855A4" w14:textId="77777777" w:rsidR="002E14C1" w:rsidRPr="007935D6" w:rsidRDefault="002E14C1" w:rsidP="002E14C1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Firearm Assault</w:t>
            </w:r>
          </w:p>
        </w:tc>
      </w:tr>
      <w:tr w:rsidR="002E14C1" w:rsidRPr="006A5881" w14:paraId="07486A52" w14:textId="77777777" w:rsidTr="002E14C1">
        <w:trPr>
          <w:trHeight w:val="504"/>
        </w:trPr>
        <w:tc>
          <w:tcPr>
            <w:tcW w:w="3194" w:type="dxa"/>
            <w:shd w:val="clear" w:color="auto" w:fill="83CED9" w:themeFill="background2" w:themeFillShade="BF"/>
            <w:vAlign w:val="center"/>
          </w:tcPr>
          <w:p w14:paraId="0B4F965F" w14:textId="77777777" w:rsidR="002E14C1" w:rsidRPr="007935D6" w:rsidRDefault="002E14C1" w:rsidP="002E14C1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 xml:space="preserve">1 in </w:t>
            </w:r>
            <w:r>
              <w:rPr>
                <w:rFonts w:ascii="Impact" w:hAnsi="Impact"/>
                <w:sz w:val="32"/>
                <w:szCs w:val="32"/>
              </w:rPr>
              <w:t>306</w:t>
            </w:r>
          </w:p>
        </w:tc>
      </w:tr>
    </w:tbl>
    <w:tbl>
      <w:tblPr>
        <w:tblpPr w:leftFromText="180" w:rightFromText="180" w:vertAnchor="text" w:horzAnchor="margin" w:tblpXSpec="right" w:tblpY="2425"/>
        <w:tblOverlap w:val="never"/>
        <w:tblW w:w="14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8"/>
      </w:tblGrid>
      <w:tr w:rsidR="002E14C1" w:rsidRPr="006A5881" w14:paraId="72590B89" w14:textId="77777777" w:rsidTr="002E14C1">
        <w:trPr>
          <w:trHeight w:hRule="exact" w:val="630"/>
        </w:trPr>
        <w:tc>
          <w:tcPr>
            <w:tcW w:w="3198" w:type="dxa"/>
            <w:shd w:val="clear" w:color="auto" w:fill="B2A1CC" w:themeFill="accent6" w:themeFillTint="99"/>
            <w:vAlign w:val="center"/>
          </w:tcPr>
          <w:p w14:paraId="7EC1F821" w14:textId="77777777" w:rsidR="002E14C1" w:rsidRPr="007935D6" w:rsidRDefault="002E14C1" w:rsidP="002E14C1">
            <w:pPr>
              <w:pStyle w:val="Heading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Heading 2:"/>
                <w:tag w:val="Enter Heading 2:"/>
                <w:id w:val="322249702"/>
                <w:placeholder>
                  <w:docPart w:val="2711CFAB5D37445B98B937FA1B1C1512"/>
                </w:placeholder>
                <w15:appearance w15:val="hidden"/>
                <w:text/>
              </w:sdtPr>
              <w:sdtContent>
                <w:r>
                  <w:rPr>
                    <w:rFonts w:cstheme="minorHAnsi"/>
                  </w:rPr>
                  <w:t>Drowning</w:t>
                </w:r>
              </w:sdtContent>
            </w:sdt>
          </w:p>
        </w:tc>
      </w:tr>
      <w:tr w:rsidR="002E14C1" w:rsidRPr="006A5881" w14:paraId="2AC90C53" w14:textId="77777777" w:rsidTr="002E14C1">
        <w:trPr>
          <w:trHeight w:val="504"/>
        </w:trPr>
        <w:tc>
          <w:tcPr>
            <w:tcW w:w="3198" w:type="dxa"/>
            <w:shd w:val="clear" w:color="auto" w:fill="83CED9" w:themeFill="background2" w:themeFillShade="BF"/>
            <w:vAlign w:val="center"/>
          </w:tcPr>
          <w:p w14:paraId="5D1C8938" w14:textId="77777777" w:rsidR="002E14C1" w:rsidRPr="007935D6" w:rsidRDefault="002E14C1" w:rsidP="002E14C1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>1 in</w:t>
            </w:r>
            <w:r>
              <w:rPr>
                <w:rFonts w:ascii="Impact" w:hAnsi="Impact"/>
                <w:sz w:val="32"/>
                <w:szCs w:val="32"/>
              </w:rPr>
              <w:t xml:space="preserve"> 1,123</w:t>
            </w:r>
          </w:p>
        </w:tc>
      </w:tr>
    </w:tbl>
    <w:tbl>
      <w:tblPr>
        <w:tblpPr w:leftFromText="180" w:rightFromText="180" w:vertAnchor="text" w:horzAnchor="margin" w:tblpXSpec="right" w:tblpY="4090"/>
        <w:tblOverlap w:val="never"/>
        <w:tblW w:w="1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4"/>
      </w:tblGrid>
      <w:tr w:rsidR="002E14C1" w:rsidRPr="006A5881" w14:paraId="344F4039" w14:textId="77777777" w:rsidTr="002E14C1">
        <w:trPr>
          <w:trHeight w:hRule="exact" w:val="630"/>
        </w:trPr>
        <w:tc>
          <w:tcPr>
            <w:tcW w:w="3194" w:type="dxa"/>
            <w:shd w:val="clear" w:color="auto" w:fill="B2A1CC" w:themeFill="accent6" w:themeFillTint="99"/>
            <w:vAlign w:val="center"/>
          </w:tcPr>
          <w:p w14:paraId="2E9F676B" w14:textId="77777777" w:rsidR="002E14C1" w:rsidRPr="007935D6" w:rsidRDefault="002E14C1" w:rsidP="002E14C1">
            <w:pPr>
              <w:pStyle w:val="Heading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Heading 2:"/>
                <w:tag w:val="Enter Heading 2:"/>
                <w:id w:val="702281197"/>
                <w:placeholder>
                  <w:docPart w:val="FE90EB3CFCCD469EA0A902138E37CA9F"/>
                </w:placeholder>
                <w15:appearance w15:val="hidden"/>
                <w:text/>
              </w:sdtPr>
              <w:sdtContent>
                <w:r>
                  <w:rPr>
                    <w:rFonts w:cstheme="minorHAnsi"/>
                  </w:rPr>
                  <w:t>Pedestrian</w:t>
                </w:r>
              </w:sdtContent>
            </w:sdt>
          </w:p>
        </w:tc>
      </w:tr>
      <w:tr w:rsidR="002E14C1" w:rsidRPr="006A5881" w14:paraId="73BF7A73" w14:textId="77777777" w:rsidTr="002E14C1">
        <w:trPr>
          <w:trHeight w:val="504"/>
        </w:trPr>
        <w:tc>
          <w:tcPr>
            <w:tcW w:w="3194" w:type="dxa"/>
            <w:shd w:val="clear" w:color="auto" w:fill="83CED9" w:themeFill="background2" w:themeFillShade="BF"/>
            <w:vAlign w:val="center"/>
          </w:tcPr>
          <w:p w14:paraId="5F5FA811" w14:textId="77777777" w:rsidR="002E14C1" w:rsidRPr="007935D6" w:rsidRDefault="002E14C1" w:rsidP="002E14C1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 xml:space="preserve">1 in </w:t>
            </w:r>
            <w:r>
              <w:rPr>
                <w:rFonts w:ascii="Impact" w:hAnsi="Impact"/>
                <w:sz w:val="32"/>
                <w:szCs w:val="32"/>
              </w:rPr>
              <w:t>649</w:t>
            </w:r>
          </w:p>
        </w:tc>
      </w:tr>
    </w:tbl>
    <w:p w14:paraId="6EECF3C5" w14:textId="036F3312" w:rsidR="00A7461F" w:rsidRPr="007935D6" w:rsidRDefault="00A7461F" w:rsidP="007935D6">
      <w:pPr>
        <w:tabs>
          <w:tab w:val="left" w:pos="8266"/>
        </w:tabs>
      </w:pPr>
    </w:p>
    <w:p w14:paraId="5D9CC981" w14:textId="188C0DBF" w:rsidR="007935D6" w:rsidRPr="007935D6" w:rsidRDefault="007935D6" w:rsidP="007935D6">
      <w:pPr>
        <w:tabs>
          <w:tab w:val="left" w:pos="8266"/>
        </w:tabs>
      </w:pPr>
    </w:p>
    <w:p w14:paraId="3178E554" w14:textId="00E3A7FA" w:rsidR="007935D6" w:rsidRPr="007935D6" w:rsidRDefault="007935D6" w:rsidP="007935D6">
      <w:pPr>
        <w:tabs>
          <w:tab w:val="left" w:pos="8266"/>
        </w:tabs>
      </w:pPr>
    </w:p>
    <w:p w14:paraId="2EB2A932" w14:textId="0DE6E4B5" w:rsidR="007935D6" w:rsidRDefault="007935D6" w:rsidP="007935D6"/>
    <w:p w14:paraId="6DE0A0C9" w14:textId="77777777" w:rsidR="000D696E" w:rsidRDefault="000D696E" w:rsidP="007935D6"/>
    <w:tbl>
      <w:tblPr>
        <w:tblpPr w:leftFromText="180" w:rightFromText="180" w:vertAnchor="text" w:horzAnchor="margin" w:tblpXSpec="right" w:tblpY="3197"/>
        <w:tblOverlap w:val="never"/>
        <w:tblW w:w="1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4"/>
      </w:tblGrid>
      <w:tr w:rsidR="000D696E" w:rsidRPr="006A5881" w14:paraId="49D80A94" w14:textId="77777777" w:rsidTr="000D696E">
        <w:trPr>
          <w:trHeight w:hRule="exact" w:val="630"/>
        </w:trPr>
        <w:tc>
          <w:tcPr>
            <w:tcW w:w="3194" w:type="dxa"/>
            <w:shd w:val="clear" w:color="auto" w:fill="B2A1CC" w:themeFill="accent6" w:themeFillTint="99"/>
            <w:vAlign w:val="center"/>
          </w:tcPr>
          <w:p w14:paraId="6D78AED5" w14:textId="77777777" w:rsidR="000D696E" w:rsidRPr="007935D6" w:rsidRDefault="000D696E" w:rsidP="000D696E">
            <w:pPr>
              <w:pStyle w:val="Heading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Heading 2:"/>
                <w:tag w:val="Enter Heading 2:"/>
                <w:id w:val="-66808777"/>
                <w:placeholder>
                  <w:docPart w:val="E74A08680DFB42CDB626609D6F783683"/>
                </w:placeholder>
                <w15:appearance w15:val="hidden"/>
                <w:text/>
              </w:sdtPr>
              <w:sdtContent>
                <w:r>
                  <w:rPr>
                    <w:rFonts w:cstheme="minorHAnsi"/>
                  </w:rPr>
                  <w:t>Firearm Discharge</w:t>
                </w:r>
              </w:sdtContent>
            </w:sdt>
          </w:p>
        </w:tc>
      </w:tr>
      <w:tr w:rsidR="000D696E" w:rsidRPr="006A5881" w14:paraId="1A0BEF6E" w14:textId="77777777" w:rsidTr="000D696E">
        <w:trPr>
          <w:trHeight w:val="504"/>
        </w:trPr>
        <w:tc>
          <w:tcPr>
            <w:tcW w:w="3194" w:type="dxa"/>
            <w:shd w:val="clear" w:color="auto" w:fill="83CED9" w:themeFill="background2" w:themeFillShade="BF"/>
            <w:vAlign w:val="center"/>
          </w:tcPr>
          <w:p w14:paraId="001AAA82" w14:textId="77777777" w:rsidR="000D696E" w:rsidRPr="007935D6" w:rsidRDefault="000D696E" w:rsidP="000D696E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 xml:space="preserve">1 in </w:t>
            </w:r>
            <w:r>
              <w:rPr>
                <w:rFonts w:ascii="Impact" w:hAnsi="Impact"/>
                <w:sz w:val="32"/>
                <w:szCs w:val="32"/>
              </w:rPr>
              <w:t>6,309</w:t>
            </w:r>
          </w:p>
        </w:tc>
      </w:tr>
    </w:tbl>
    <w:tbl>
      <w:tblPr>
        <w:tblpPr w:leftFromText="180" w:rightFromText="180" w:vertAnchor="text" w:horzAnchor="margin" w:tblpXSpec="right" w:tblpY="4844"/>
        <w:tblOverlap w:val="never"/>
        <w:tblW w:w="1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  <w:tblDescription w:val="Layout for flyer sidebar"/>
      </w:tblPr>
      <w:tblGrid>
        <w:gridCol w:w="3194"/>
      </w:tblGrid>
      <w:tr w:rsidR="000D696E" w:rsidRPr="006A5881" w14:paraId="5A5A59B2" w14:textId="77777777" w:rsidTr="000D696E">
        <w:trPr>
          <w:trHeight w:hRule="exact" w:val="630"/>
        </w:trPr>
        <w:tc>
          <w:tcPr>
            <w:tcW w:w="3194" w:type="dxa"/>
            <w:shd w:val="clear" w:color="auto" w:fill="B2A1CC" w:themeFill="accent6" w:themeFillTint="99"/>
            <w:vAlign w:val="center"/>
          </w:tcPr>
          <w:p w14:paraId="48DCD168" w14:textId="77777777" w:rsidR="000D696E" w:rsidRPr="007935D6" w:rsidRDefault="000D696E" w:rsidP="000D696E">
            <w:pPr>
              <w:pStyle w:val="Heading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Heading 2:"/>
                <w:tag w:val="Enter Heading 2:"/>
                <w:id w:val="-520471765"/>
                <w:placeholder>
                  <w:docPart w:val="58A8EA9F4C8C47F5A4856EFF25332FF0"/>
                </w:placeholder>
                <w15:appearance w15:val="hidden"/>
                <w:text/>
              </w:sdtPr>
              <w:sdtContent>
                <w:r>
                  <w:rPr>
                    <w:rFonts w:cstheme="minorHAnsi"/>
                  </w:rPr>
                  <w:t>Pedal Cyclist</w:t>
                </w:r>
              </w:sdtContent>
            </w:sdt>
          </w:p>
        </w:tc>
      </w:tr>
      <w:tr w:rsidR="000D696E" w:rsidRPr="006A5881" w14:paraId="660F86FA" w14:textId="77777777" w:rsidTr="000D696E">
        <w:trPr>
          <w:trHeight w:val="504"/>
        </w:trPr>
        <w:tc>
          <w:tcPr>
            <w:tcW w:w="3194" w:type="dxa"/>
            <w:shd w:val="clear" w:color="auto" w:fill="83CED9" w:themeFill="background2" w:themeFillShade="BF"/>
            <w:vAlign w:val="center"/>
          </w:tcPr>
          <w:p w14:paraId="572FF67A" w14:textId="77777777" w:rsidR="000D696E" w:rsidRPr="007935D6" w:rsidRDefault="000D696E" w:rsidP="000D696E">
            <w:pPr>
              <w:pStyle w:val="Date"/>
              <w:rPr>
                <w:rFonts w:ascii="Impact" w:hAnsi="Impact"/>
              </w:rPr>
            </w:pPr>
            <w:r w:rsidRPr="007935D6">
              <w:rPr>
                <w:rFonts w:ascii="Impact" w:hAnsi="Impact"/>
                <w:sz w:val="32"/>
                <w:szCs w:val="32"/>
              </w:rPr>
              <w:t xml:space="preserve">1 in </w:t>
            </w:r>
            <w:r>
              <w:rPr>
                <w:rFonts w:ascii="Impact" w:hAnsi="Impact"/>
                <w:sz w:val="32"/>
                <w:szCs w:val="32"/>
              </w:rPr>
              <w:t>4,717</w:t>
            </w:r>
          </w:p>
        </w:tc>
      </w:tr>
    </w:tbl>
    <w:p w14:paraId="71AE0D22" w14:textId="7FBECA10" w:rsidR="0037057B" w:rsidRPr="0037057B" w:rsidRDefault="000D696E" w:rsidP="000D696E">
      <w:r>
        <w:rPr>
          <w:noProof/>
        </w:rPr>
        <w:drawing>
          <wp:inline distT="0" distB="0" distL="0" distR="0" wp14:anchorId="3386275F" wp14:editId="74F7CF62">
            <wp:extent cx="4196080" cy="3431705"/>
            <wp:effectExtent l="19050" t="38100" r="33020" b="1651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682DD2" w14:textId="4DAF1379" w:rsidR="0037057B" w:rsidRPr="0037057B" w:rsidRDefault="0037057B" w:rsidP="0037057B">
      <w:pPr>
        <w:tabs>
          <w:tab w:val="left" w:pos="8098"/>
        </w:tabs>
      </w:pPr>
    </w:p>
    <w:sectPr w:rsidR="0037057B" w:rsidRPr="0037057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04C81" w14:textId="77777777" w:rsidR="00C94C7C" w:rsidRDefault="00C94C7C" w:rsidP="00AB6948">
      <w:pPr>
        <w:spacing w:after="0" w:line="240" w:lineRule="auto"/>
      </w:pPr>
      <w:r>
        <w:separator/>
      </w:r>
    </w:p>
  </w:endnote>
  <w:endnote w:type="continuationSeparator" w:id="0">
    <w:p w14:paraId="7A3B3694" w14:textId="77777777" w:rsidR="00C94C7C" w:rsidRDefault="00C94C7C" w:rsidP="00AB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A8721" w14:textId="77777777" w:rsidR="00C94C7C" w:rsidRDefault="00C94C7C" w:rsidP="00AB6948">
      <w:pPr>
        <w:spacing w:after="0" w:line="240" w:lineRule="auto"/>
      </w:pPr>
      <w:r>
        <w:separator/>
      </w:r>
    </w:p>
  </w:footnote>
  <w:footnote w:type="continuationSeparator" w:id="0">
    <w:p w14:paraId="6DCE79FD" w14:textId="77777777" w:rsidR="00C94C7C" w:rsidRDefault="00C94C7C" w:rsidP="00AB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2AC1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CC4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8089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E0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980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866A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D0F4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38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E4D9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1C0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7C"/>
    <w:rsid w:val="00044307"/>
    <w:rsid w:val="00054D84"/>
    <w:rsid w:val="00067228"/>
    <w:rsid w:val="000D4FCF"/>
    <w:rsid w:val="000D696E"/>
    <w:rsid w:val="00190F23"/>
    <w:rsid w:val="00194E9C"/>
    <w:rsid w:val="001C290A"/>
    <w:rsid w:val="001D3B47"/>
    <w:rsid w:val="00236FEA"/>
    <w:rsid w:val="0027400C"/>
    <w:rsid w:val="002A0BAC"/>
    <w:rsid w:val="002C65CB"/>
    <w:rsid w:val="002D469D"/>
    <w:rsid w:val="002E14C1"/>
    <w:rsid w:val="0037057B"/>
    <w:rsid w:val="003A4A4A"/>
    <w:rsid w:val="003F4359"/>
    <w:rsid w:val="00423F28"/>
    <w:rsid w:val="00425C2B"/>
    <w:rsid w:val="00455204"/>
    <w:rsid w:val="00464C1B"/>
    <w:rsid w:val="004A1A52"/>
    <w:rsid w:val="004B6545"/>
    <w:rsid w:val="004C43EE"/>
    <w:rsid w:val="005927AD"/>
    <w:rsid w:val="00627140"/>
    <w:rsid w:val="00655EA2"/>
    <w:rsid w:val="00767651"/>
    <w:rsid w:val="007716AB"/>
    <w:rsid w:val="007935D6"/>
    <w:rsid w:val="007E4871"/>
    <w:rsid w:val="007E4C8C"/>
    <w:rsid w:val="007F3F1B"/>
    <w:rsid w:val="00804979"/>
    <w:rsid w:val="008458BC"/>
    <w:rsid w:val="008F5234"/>
    <w:rsid w:val="009D3491"/>
    <w:rsid w:val="009E307B"/>
    <w:rsid w:val="00A7461F"/>
    <w:rsid w:val="00AA4B20"/>
    <w:rsid w:val="00AB6948"/>
    <w:rsid w:val="00AC4416"/>
    <w:rsid w:val="00AD7965"/>
    <w:rsid w:val="00B220A3"/>
    <w:rsid w:val="00B2335D"/>
    <w:rsid w:val="00BB702B"/>
    <w:rsid w:val="00C175B1"/>
    <w:rsid w:val="00C23D95"/>
    <w:rsid w:val="00C515B2"/>
    <w:rsid w:val="00C87D9E"/>
    <w:rsid w:val="00C94C7C"/>
    <w:rsid w:val="00CB26AC"/>
    <w:rsid w:val="00DD2A04"/>
    <w:rsid w:val="00E34404"/>
    <w:rsid w:val="00E85A56"/>
    <w:rsid w:val="00E85C49"/>
    <w:rsid w:val="00F1347B"/>
    <w:rsid w:val="00F478F7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3890CCB"/>
  <w15:chartTrackingRefBased/>
  <w15:docId w15:val="{41DF9FCB-6D66-42EC-9ED5-0A744D5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95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7E4871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AC44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AC4416"/>
    <w:pPr>
      <w:keepNext/>
      <w:keepLines/>
      <w:spacing w:before="40" w:after="0"/>
      <w:jc w:val="right"/>
      <w:outlineLvl w:val="4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C87D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24C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87D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87D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87D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AC4416"/>
    <w:pPr>
      <w:numPr>
        <w:ilvl w:val="1"/>
      </w:numPr>
      <w:spacing w:before="480"/>
    </w:pPr>
    <w:rPr>
      <w:color w:val="007B73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2"/>
    <w:rsid w:val="00AC4416"/>
    <w:rPr>
      <w:rFonts w:asciiTheme="majorHAnsi" w:eastAsiaTheme="majorEastAsia" w:hAnsiTheme="majorHAnsi" w:cstheme="majorBidi"/>
      <w:caps/>
      <w:color w:val="007B73" w:themeColor="accent1" w:themeShade="BF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4416"/>
    <w:rPr>
      <w:color w:val="595959" w:themeColor="text1" w:themeTint="A6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7E4871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7E4871"/>
    <w:pPr>
      <w:spacing w:before="200" w:after="480" w:line="240" w:lineRule="auto"/>
      <w:ind w:left="1080" w:right="1080"/>
      <w:jc w:val="center"/>
    </w:pPr>
    <w:rPr>
      <w:color w:val="FFFFFF" w:themeColor="background1"/>
      <w:sz w:val="2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25C2B"/>
    <w:pPr>
      <w:spacing w:after="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25C2B"/>
    <w:pPr>
      <w:spacing w:before="280" w:after="0" w:line="240" w:lineRule="auto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25C2B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C87D9E"/>
  </w:style>
  <w:style w:type="paragraph" w:styleId="BlockText">
    <w:name w:val="Block Text"/>
    <w:basedOn w:val="Normal"/>
    <w:uiPriority w:val="99"/>
    <w:semiHidden/>
    <w:unhideWhenUsed/>
    <w:qFormat/>
    <w:rsid w:val="00AC4416"/>
    <w:pPr>
      <w:pBdr>
        <w:top w:val="single" w:sz="2" w:space="10" w:color="007B73" w:themeColor="accent1" w:themeShade="BF" w:shadow="1"/>
        <w:left w:val="single" w:sz="2" w:space="10" w:color="007B73" w:themeColor="accent1" w:themeShade="BF" w:shadow="1"/>
        <w:bottom w:val="single" w:sz="2" w:space="10" w:color="007B73" w:themeColor="accent1" w:themeShade="BF" w:shadow="1"/>
        <w:right w:val="single" w:sz="2" w:space="10" w:color="007B73" w:themeColor="accent1" w:themeShade="BF" w:shadow="1"/>
      </w:pBdr>
      <w:ind w:left="1152" w:right="1152"/>
    </w:pPr>
    <w:rPr>
      <w:i/>
      <w:iCs/>
      <w:color w:val="007B7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C87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7D9E"/>
  </w:style>
  <w:style w:type="paragraph" w:styleId="BodyText2">
    <w:name w:val="Body Text 2"/>
    <w:basedOn w:val="Normal"/>
    <w:link w:val="BodyText2Char"/>
    <w:uiPriority w:val="99"/>
    <w:semiHidden/>
    <w:unhideWhenUsed/>
    <w:rsid w:val="00C87D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7D9E"/>
  </w:style>
  <w:style w:type="paragraph" w:styleId="BodyText3">
    <w:name w:val="Body Text 3"/>
    <w:basedOn w:val="Normal"/>
    <w:link w:val="BodyText3Char"/>
    <w:uiPriority w:val="99"/>
    <w:semiHidden/>
    <w:unhideWhenUsed/>
    <w:rsid w:val="00C87D9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7D9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7D9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87D9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7D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87D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87D9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87D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7D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7D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D9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7D9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87D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D9E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87D9E"/>
  </w:style>
  <w:style w:type="table" w:styleId="ColorfulGrid">
    <w:name w:val="Colorful Grid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</w:rPr>
      <w:tblPr/>
      <w:tcPr>
        <w:shd w:val="clear" w:color="auto" w:fill="75F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F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</w:rPr>
      <w:tblPr/>
      <w:tcPr>
        <w:shd w:val="clear" w:color="auto" w:fill="A8DB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DB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</w:rPr>
      <w:tblPr/>
      <w:tcPr>
        <w:shd w:val="clear" w:color="auto" w:fill="9AC9E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C9E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</w:rPr>
      <w:tblPr/>
      <w:tcPr>
        <w:shd w:val="clear" w:color="auto" w:fill="BEC7C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C7C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</w:rPr>
      <w:tblPr/>
      <w:tcPr>
        <w:shd w:val="clear" w:color="auto" w:fill="B7B4C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4C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</w:rPr>
      <w:tblPr/>
      <w:tcPr>
        <w:shd w:val="clear" w:color="auto" w:fill="CBC0D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0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1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5C68" w:themeFill="accent4" w:themeFillShade="CC"/>
      </w:tcPr>
    </w:tblStylePr>
    <w:tblStylePr w:type="lastRow">
      <w:rPr>
        <w:b/>
        <w:bCs/>
        <w:color w:val="4D5C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5979" w:themeFill="accent3" w:themeFillShade="CC"/>
      </w:tcPr>
    </w:tblStylePr>
    <w:tblStylePr w:type="lastRow">
      <w:rPr>
        <w:b/>
        <w:bCs/>
        <w:color w:val="20597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C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4B8C" w:themeFill="accent6" w:themeFillShade="CC"/>
      </w:tcPr>
    </w:tblStylePr>
    <w:tblStylePr w:type="lastRow">
      <w:rPr>
        <w:b/>
        <w:bCs/>
        <w:color w:val="644B8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4060" w:themeFill="accent5" w:themeFillShade="CC"/>
      </w:tcPr>
    </w:tblStylePr>
    <w:tblStylePr w:type="lastRow">
      <w:rPr>
        <w:b/>
        <w:bCs/>
        <w:color w:val="43406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5C" w:themeColor="accent1" w:themeShade="99"/>
          <w:insideV w:val="nil"/>
        </w:tcBorders>
        <w:shd w:val="clear" w:color="auto" w:fill="0063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5C" w:themeFill="accent1" w:themeFillShade="99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53FF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65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6588" w:themeColor="accent2" w:themeShade="99"/>
          <w:insideV w:val="nil"/>
        </w:tcBorders>
        <w:shd w:val="clear" w:color="auto" w:fill="1465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6588" w:themeFill="accent2" w:themeFillShade="99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93D3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17483" w:themeColor="accent4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1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25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25B" w:themeColor="accent3" w:themeShade="99"/>
          <w:insideV w:val="nil"/>
        </w:tcBorders>
        <w:shd w:val="clear" w:color="auto" w:fill="18425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25B" w:themeFill="accent3" w:themeFillShade="99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87098" w:themeColor="accent3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45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454E" w:themeColor="accent4" w:themeShade="99"/>
          <w:insideV w:val="nil"/>
        </w:tcBorders>
        <w:shd w:val="clear" w:color="auto" w:fill="3A45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54E" w:themeFill="accent4" w:themeFillShade="99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AEB9C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63AB" w:themeColor="accent6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304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3048" w:themeColor="accent5" w:themeShade="99"/>
          <w:insideV w:val="nil"/>
        </w:tcBorders>
        <w:shd w:val="clear" w:color="auto" w:fill="32304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048" w:themeFill="accent5" w:themeFillShade="99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A5A2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55078" w:themeColor="accent5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38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3869" w:themeColor="accent6" w:themeShade="99"/>
          <w:insideV w:val="nil"/>
        </w:tcBorders>
        <w:shd w:val="clear" w:color="auto" w:fill="4B38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3869" w:themeFill="accent6" w:themeFillShade="99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BFB1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7D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D9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D9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D9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B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54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7E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74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37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9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56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7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3C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2F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68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7D9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7D9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87D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87D9E"/>
  </w:style>
  <w:style w:type="character" w:styleId="Emphasis">
    <w:name w:val="Emphasis"/>
    <w:basedOn w:val="DefaultParagraphFont"/>
    <w:uiPriority w:val="20"/>
    <w:semiHidden/>
    <w:unhideWhenUsed/>
    <w:qFormat/>
    <w:rsid w:val="00C87D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D9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7D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7D9E"/>
    <w:rPr>
      <w:color w:val="7F63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9E"/>
  </w:style>
  <w:style w:type="character" w:styleId="FootnoteReference">
    <w:name w:val="foot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D9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5FFF6" w:themeColor="accent1" w:themeTint="66"/>
        <w:left w:val="single" w:sz="4" w:space="0" w:color="75FFF6" w:themeColor="accent1" w:themeTint="66"/>
        <w:bottom w:val="single" w:sz="4" w:space="0" w:color="75FFF6" w:themeColor="accent1" w:themeTint="66"/>
        <w:right w:val="single" w:sz="4" w:space="0" w:color="75FFF6" w:themeColor="accent1" w:themeTint="66"/>
        <w:insideH w:val="single" w:sz="4" w:space="0" w:color="75FFF6" w:themeColor="accent1" w:themeTint="66"/>
        <w:insideV w:val="single" w:sz="4" w:space="0" w:color="75F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8DBF2" w:themeColor="accent2" w:themeTint="66"/>
        <w:left w:val="single" w:sz="4" w:space="0" w:color="A8DBF2" w:themeColor="accent2" w:themeTint="66"/>
        <w:bottom w:val="single" w:sz="4" w:space="0" w:color="A8DBF2" w:themeColor="accent2" w:themeTint="66"/>
        <w:right w:val="single" w:sz="4" w:space="0" w:color="A8DBF2" w:themeColor="accent2" w:themeTint="66"/>
        <w:insideH w:val="single" w:sz="4" w:space="0" w:color="A8DBF2" w:themeColor="accent2" w:themeTint="66"/>
        <w:insideV w:val="single" w:sz="4" w:space="0" w:color="A8DB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AC9E4" w:themeColor="accent3" w:themeTint="66"/>
        <w:left w:val="single" w:sz="4" w:space="0" w:color="9AC9E4" w:themeColor="accent3" w:themeTint="66"/>
        <w:bottom w:val="single" w:sz="4" w:space="0" w:color="9AC9E4" w:themeColor="accent3" w:themeTint="66"/>
        <w:right w:val="single" w:sz="4" w:space="0" w:color="9AC9E4" w:themeColor="accent3" w:themeTint="66"/>
        <w:insideH w:val="single" w:sz="4" w:space="0" w:color="9AC9E4" w:themeColor="accent3" w:themeTint="66"/>
        <w:insideV w:val="single" w:sz="4" w:space="0" w:color="9AC9E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EC7CF" w:themeColor="accent4" w:themeTint="66"/>
        <w:left w:val="single" w:sz="4" w:space="0" w:color="BEC7CF" w:themeColor="accent4" w:themeTint="66"/>
        <w:bottom w:val="single" w:sz="4" w:space="0" w:color="BEC7CF" w:themeColor="accent4" w:themeTint="66"/>
        <w:right w:val="single" w:sz="4" w:space="0" w:color="BEC7CF" w:themeColor="accent4" w:themeTint="66"/>
        <w:insideH w:val="single" w:sz="4" w:space="0" w:color="BEC7CF" w:themeColor="accent4" w:themeTint="66"/>
        <w:insideV w:val="single" w:sz="4" w:space="0" w:color="BEC7C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7B4CD" w:themeColor="accent5" w:themeTint="66"/>
        <w:left w:val="single" w:sz="4" w:space="0" w:color="B7B4CD" w:themeColor="accent5" w:themeTint="66"/>
        <w:bottom w:val="single" w:sz="4" w:space="0" w:color="B7B4CD" w:themeColor="accent5" w:themeTint="66"/>
        <w:right w:val="single" w:sz="4" w:space="0" w:color="B7B4CD" w:themeColor="accent5" w:themeTint="66"/>
        <w:insideH w:val="single" w:sz="4" w:space="0" w:color="B7B4CD" w:themeColor="accent5" w:themeTint="66"/>
        <w:insideV w:val="single" w:sz="4" w:space="0" w:color="B7B4C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BC0DD" w:themeColor="accent6" w:themeTint="66"/>
        <w:left w:val="single" w:sz="4" w:space="0" w:color="CBC0DD" w:themeColor="accent6" w:themeTint="66"/>
        <w:bottom w:val="single" w:sz="4" w:space="0" w:color="CBC0DD" w:themeColor="accent6" w:themeTint="66"/>
        <w:right w:val="single" w:sz="4" w:space="0" w:color="CBC0DD" w:themeColor="accent6" w:themeTint="66"/>
        <w:insideH w:val="single" w:sz="4" w:space="0" w:color="CBC0DD" w:themeColor="accent6" w:themeTint="66"/>
        <w:insideV w:val="single" w:sz="4" w:space="0" w:color="CBC0D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30FFF2" w:themeColor="accent1" w:themeTint="99"/>
        <w:bottom w:val="single" w:sz="2" w:space="0" w:color="30FFF2" w:themeColor="accent1" w:themeTint="99"/>
        <w:insideH w:val="single" w:sz="2" w:space="0" w:color="30FFF2" w:themeColor="accent1" w:themeTint="99"/>
        <w:insideV w:val="single" w:sz="2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0FF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7DCAEB" w:themeColor="accent2" w:themeTint="99"/>
        <w:bottom w:val="single" w:sz="2" w:space="0" w:color="7DCAEB" w:themeColor="accent2" w:themeTint="99"/>
        <w:insideH w:val="single" w:sz="2" w:space="0" w:color="7DCAEB" w:themeColor="accent2" w:themeTint="99"/>
        <w:insideV w:val="single" w:sz="2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A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7AFD7" w:themeColor="accent3" w:themeTint="99"/>
        <w:bottom w:val="single" w:sz="2" w:space="0" w:color="67AFD7" w:themeColor="accent3" w:themeTint="99"/>
        <w:insideH w:val="single" w:sz="2" w:space="0" w:color="67AFD7" w:themeColor="accent3" w:themeTint="99"/>
        <w:insideV w:val="single" w:sz="2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AFD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DABB7" w:themeColor="accent4" w:themeTint="99"/>
        <w:bottom w:val="single" w:sz="2" w:space="0" w:color="9DABB7" w:themeColor="accent4" w:themeTint="99"/>
        <w:insideH w:val="single" w:sz="2" w:space="0" w:color="9DABB7" w:themeColor="accent4" w:themeTint="99"/>
        <w:insideV w:val="single" w:sz="2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BB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38FB4" w:themeColor="accent5" w:themeTint="99"/>
        <w:bottom w:val="single" w:sz="2" w:space="0" w:color="938FB4" w:themeColor="accent5" w:themeTint="99"/>
        <w:insideH w:val="single" w:sz="2" w:space="0" w:color="938FB4" w:themeColor="accent5" w:themeTint="99"/>
        <w:insideV w:val="single" w:sz="2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8FB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B2A1CC" w:themeColor="accent6" w:themeTint="99"/>
        <w:bottom w:val="single" w:sz="2" w:space="0" w:color="B2A1CC" w:themeColor="accent6" w:themeTint="99"/>
        <w:insideH w:val="single" w:sz="2" w:space="0" w:color="B2A1CC" w:themeColor="accent6" w:themeTint="99"/>
        <w:insideV w:val="single" w:sz="2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3">
    <w:name w:val="Grid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75F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A8DBF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9AC9E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BEC7C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B7B4C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CBC0D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9E"/>
  </w:style>
  <w:style w:type="character" w:customStyle="1" w:styleId="Heading5Char">
    <w:name w:val="Heading 5 Char"/>
    <w:basedOn w:val="DefaultParagraphFont"/>
    <w:link w:val="Heading5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87D9E"/>
    <w:rPr>
      <w:rFonts w:asciiTheme="majorHAnsi" w:eastAsiaTheme="majorEastAsia" w:hAnsiTheme="majorHAnsi" w:cstheme="majorBidi"/>
      <w:color w:val="00524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87D9E"/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87D9E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87D9E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87D9E"/>
  </w:style>
  <w:style w:type="paragraph" w:styleId="HTMLAddress">
    <w:name w:val="HTML Address"/>
    <w:basedOn w:val="Normal"/>
    <w:link w:val="HTMLAddressChar"/>
    <w:uiPriority w:val="99"/>
    <w:semiHidden/>
    <w:unhideWhenUsed/>
    <w:rsid w:val="00C87D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7D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87D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87D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9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87D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87D9E"/>
    <w:rPr>
      <w:i/>
      <w:iCs/>
    </w:rPr>
  </w:style>
  <w:style w:type="character" w:styleId="Hyperlink">
    <w:name w:val="Hyperlink"/>
    <w:basedOn w:val="DefaultParagraphFont"/>
    <w:uiPriority w:val="99"/>
    <w:unhideWhenUsed/>
    <w:rsid w:val="00AC4416"/>
    <w:rPr>
      <w:color w:val="197EA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87D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C4416"/>
    <w:rPr>
      <w:i/>
      <w:iCs/>
      <w:color w:val="007B7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C4416"/>
    <w:pPr>
      <w:pBdr>
        <w:top w:val="single" w:sz="4" w:space="10" w:color="007B73" w:themeColor="accent1" w:themeShade="BF"/>
        <w:bottom w:val="single" w:sz="4" w:space="10" w:color="007B73" w:themeColor="accent1" w:themeShade="BF"/>
      </w:pBdr>
      <w:spacing w:before="360" w:after="360"/>
      <w:ind w:left="864" w:right="864"/>
      <w:jc w:val="center"/>
    </w:pPr>
    <w:rPr>
      <w:i/>
      <w:iCs/>
      <w:color w:val="007B7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C4416"/>
    <w:rPr>
      <w:i/>
      <w:iCs/>
      <w:color w:val="007B7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C4416"/>
    <w:rPr>
      <w:b/>
      <w:bCs/>
      <w:caps w:val="0"/>
      <w:smallCaps/>
      <w:color w:val="007B7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1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  <w:shd w:val="clear" w:color="auto" w:fill="A9FFF9" w:themeFill="accent1" w:themeFillTint="3F"/>
      </w:tcPr>
    </w:tblStylePr>
    <w:tblStylePr w:type="band2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1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  <w:shd w:val="clear" w:color="auto" w:fill="C9E9F7" w:themeFill="accent2" w:themeFillTint="3F"/>
      </w:tcPr>
    </w:tblStylePr>
    <w:tblStylePr w:type="band2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1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  <w:shd w:val="clear" w:color="auto" w:fill="C0DEEE" w:themeFill="accent3" w:themeFillTint="3F"/>
      </w:tcPr>
    </w:tblStylePr>
    <w:tblStylePr w:type="band2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1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  <w:shd w:val="clear" w:color="auto" w:fill="D6DCE1" w:themeFill="accent4" w:themeFillTint="3F"/>
      </w:tcPr>
    </w:tblStylePr>
    <w:tblStylePr w:type="band2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1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  <w:shd w:val="clear" w:color="auto" w:fill="D2D1E0" w:themeFill="accent5" w:themeFillTint="3F"/>
      </w:tcPr>
    </w:tblStylePr>
    <w:tblStylePr w:type="band2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1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  <w:shd w:val="clear" w:color="auto" w:fill="DFD8EA" w:themeFill="accent6" w:themeFillTint="3F"/>
      </w:tcPr>
    </w:tblStylePr>
    <w:tblStylePr w:type="band2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87D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87D9E"/>
  </w:style>
  <w:style w:type="paragraph" w:styleId="List">
    <w:name w:val="List"/>
    <w:basedOn w:val="Normal"/>
    <w:uiPriority w:val="99"/>
    <w:semiHidden/>
    <w:unhideWhenUsed/>
    <w:rsid w:val="00C87D9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87D9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87D9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87D9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87D9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87D9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87D9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87D9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87D9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87D9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87D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87D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87D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87D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87D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87D9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87D9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87D9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87D9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87D9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87D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2">
    <w:name w:val="List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bottom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bottom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bottom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bottom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bottom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bottom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3">
    <w:name w:val="List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A59B" w:themeColor="accent1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59B" w:themeColor="accent1"/>
          <w:right w:val="single" w:sz="4" w:space="0" w:color="00A59B" w:themeColor="accent1"/>
        </w:tcBorders>
      </w:tcPr>
    </w:tblStylePr>
    <w:tblStylePr w:type="band1Horz">
      <w:tblPr/>
      <w:tcPr>
        <w:tcBorders>
          <w:top w:val="single" w:sz="4" w:space="0" w:color="00A59B" w:themeColor="accent1"/>
          <w:bottom w:val="single" w:sz="4" w:space="0" w:color="00A59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59B" w:themeColor="accent1"/>
          <w:left w:val="nil"/>
        </w:tcBorders>
      </w:tcPr>
    </w:tblStylePr>
    <w:tblStylePr w:type="swCell">
      <w:tblPr/>
      <w:tcPr>
        <w:tcBorders>
          <w:top w:val="double" w:sz="4" w:space="0" w:color="00A59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8DF" w:themeColor="accent2"/>
          <w:right w:val="single" w:sz="4" w:space="0" w:color="27A8DF" w:themeColor="accent2"/>
        </w:tcBorders>
      </w:tcPr>
    </w:tblStylePr>
    <w:tblStylePr w:type="band1Horz">
      <w:tblPr/>
      <w:tcPr>
        <w:tcBorders>
          <w:top w:val="single" w:sz="4" w:space="0" w:color="27A8DF" w:themeColor="accent2"/>
          <w:bottom w:val="single" w:sz="4" w:space="0" w:color="27A8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8DF" w:themeColor="accent2"/>
          <w:left w:val="nil"/>
        </w:tcBorders>
      </w:tcPr>
    </w:tblStylePr>
    <w:tblStylePr w:type="swCell">
      <w:tblPr/>
      <w:tcPr>
        <w:tcBorders>
          <w:top w:val="double" w:sz="4" w:space="0" w:color="27A8D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87098" w:themeColor="accent3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7098" w:themeColor="accent3"/>
          <w:right w:val="single" w:sz="4" w:space="0" w:color="287098" w:themeColor="accent3"/>
        </w:tcBorders>
      </w:tcPr>
    </w:tblStylePr>
    <w:tblStylePr w:type="band1Horz">
      <w:tblPr/>
      <w:tcPr>
        <w:tcBorders>
          <w:top w:val="single" w:sz="4" w:space="0" w:color="287098" w:themeColor="accent3"/>
          <w:bottom w:val="single" w:sz="4" w:space="0" w:color="28709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7098" w:themeColor="accent3"/>
          <w:left w:val="nil"/>
        </w:tcBorders>
      </w:tcPr>
    </w:tblStylePr>
    <w:tblStylePr w:type="swCell">
      <w:tblPr/>
      <w:tcPr>
        <w:tcBorders>
          <w:top w:val="double" w:sz="4" w:space="0" w:color="28709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17483" w:themeColor="accent4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7483" w:themeColor="accent4"/>
          <w:right w:val="single" w:sz="4" w:space="0" w:color="617483" w:themeColor="accent4"/>
        </w:tcBorders>
      </w:tcPr>
    </w:tblStylePr>
    <w:tblStylePr w:type="band1Horz">
      <w:tblPr/>
      <w:tcPr>
        <w:tcBorders>
          <w:top w:val="single" w:sz="4" w:space="0" w:color="617483" w:themeColor="accent4"/>
          <w:bottom w:val="single" w:sz="4" w:space="0" w:color="6174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7483" w:themeColor="accent4"/>
          <w:left w:val="nil"/>
        </w:tcBorders>
      </w:tcPr>
    </w:tblStylePr>
    <w:tblStylePr w:type="swCell">
      <w:tblPr/>
      <w:tcPr>
        <w:tcBorders>
          <w:top w:val="double" w:sz="4" w:space="0" w:color="6174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555078" w:themeColor="accent5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078" w:themeColor="accent5"/>
          <w:right w:val="single" w:sz="4" w:space="0" w:color="555078" w:themeColor="accent5"/>
        </w:tcBorders>
      </w:tcPr>
    </w:tblStylePr>
    <w:tblStylePr w:type="band1Horz">
      <w:tblPr/>
      <w:tcPr>
        <w:tcBorders>
          <w:top w:val="single" w:sz="4" w:space="0" w:color="555078" w:themeColor="accent5"/>
          <w:bottom w:val="single" w:sz="4" w:space="0" w:color="5550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078" w:themeColor="accent5"/>
          <w:left w:val="nil"/>
        </w:tcBorders>
      </w:tcPr>
    </w:tblStylePr>
    <w:tblStylePr w:type="swCell">
      <w:tblPr/>
      <w:tcPr>
        <w:tcBorders>
          <w:top w:val="double" w:sz="4" w:space="0" w:color="5550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63AB" w:themeColor="accent6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63AB" w:themeColor="accent6"/>
          <w:right w:val="single" w:sz="4" w:space="0" w:color="7F63AB" w:themeColor="accent6"/>
        </w:tcBorders>
      </w:tcPr>
    </w:tblStylePr>
    <w:tblStylePr w:type="band1Horz">
      <w:tblPr/>
      <w:tcPr>
        <w:tcBorders>
          <w:top w:val="single" w:sz="4" w:space="0" w:color="7F63AB" w:themeColor="accent6"/>
          <w:bottom w:val="single" w:sz="4" w:space="0" w:color="7F63A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63AB" w:themeColor="accent6"/>
          <w:left w:val="nil"/>
        </w:tcBorders>
      </w:tcPr>
    </w:tblStylePr>
    <w:tblStylePr w:type="swCell">
      <w:tblPr/>
      <w:tcPr>
        <w:tcBorders>
          <w:top w:val="double" w:sz="4" w:space="0" w:color="7F63A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59B" w:themeColor="accent1"/>
        <w:left w:val="single" w:sz="24" w:space="0" w:color="00A59B" w:themeColor="accent1"/>
        <w:bottom w:val="single" w:sz="24" w:space="0" w:color="00A59B" w:themeColor="accent1"/>
        <w:right w:val="single" w:sz="24" w:space="0" w:color="00A59B" w:themeColor="accent1"/>
      </w:tblBorders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A8DF" w:themeColor="accent2"/>
        <w:left w:val="single" w:sz="24" w:space="0" w:color="27A8DF" w:themeColor="accent2"/>
        <w:bottom w:val="single" w:sz="24" w:space="0" w:color="27A8DF" w:themeColor="accent2"/>
        <w:right w:val="single" w:sz="24" w:space="0" w:color="27A8DF" w:themeColor="accent2"/>
      </w:tblBorders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7098" w:themeColor="accent3"/>
        <w:left w:val="single" w:sz="24" w:space="0" w:color="287098" w:themeColor="accent3"/>
        <w:bottom w:val="single" w:sz="24" w:space="0" w:color="287098" w:themeColor="accent3"/>
        <w:right w:val="single" w:sz="24" w:space="0" w:color="287098" w:themeColor="accent3"/>
      </w:tblBorders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7483" w:themeColor="accent4"/>
        <w:left w:val="single" w:sz="24" w:space="0" w:color="617483" w:themeColor="accent4"/>
        <w:bottom w:val="single" w:sz="24" w:space="0" w:color="617483" w:themeColor="accent4"/>
        <w:right w:val="single" w:sz="24" w:space="0" w:color="617483" w:themeColor="accent4"/>
      </w:tblBorders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55078" w:themeColor="accent5"/>
        <w:left w:val="single" w:sz="24" w:space="0" w:color="555078" w:themeColor="accent5"/>
        <w:bottom w:val="single" w:sz="24" w:space="0" w:color="555078" w:themeColor="accent5"/>
        <w:right w:val="single" w:sz="24" w:space="0" w:color="555078" w:themeColor="accent5"/>
      </w:tblBorders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63AB" w:themeColor="accent6"/>
        <w:left w:val="single" w:sz="24" w:space="0" w:color="7F63AB" w:themeColor="accent6"/>
        <w:bottom w:val="single" w:sz="24" w:space="0" w:color="7F63AB" w:themeColor="accent6"/>
        <w:right w:val="single" w:sz="24" w:space="0" w:color="7F63AB" w:themeColor="accent6"/>
      </w:tblBorders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00A59B" w:themeColor="accent1"/>
        <w:bottom w:val="single" w:sz="4" w:space="0" w:color="00A59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59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27A8DF" w:themeColor="accent2"/>
        <w:bottom w:val="single" w:sz="4" w:space="0" w:color="27A8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7A8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287098" w:themeColor="accent3"/>
        <w:bottom w:val="single" w:sz="4" w:space="0" w:color="28709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8709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617483" w:themeColor="accent4"/>
        <w:bottom w:val="single" w:sz="4" w:space="0" w:color="6174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74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555078" w:themeColor="accent5"/>
        <w:bottom w:val="single" w:sz="4" w:space="0" w:color="5550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550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7F63AB" w:themeColor="accent6"/>
        <w:bottom w:val="single" w:sz="4" w:space="0" w:color="7F63A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F63A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59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59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59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59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8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8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8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8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709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709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709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709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174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174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174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174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550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550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550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550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63A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63A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63A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63A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87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87D9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  <w:insideV w:val="single" w:sz="8" w:space="0" w:color="00FBEB" w:themeColor="accent1" w:themeTint="BF"/>
      </w:tblBorders>
    </w:tblPr>
    <w:tcPr>
      <w:shd w:val="clear" w:color="auto" w:fill="A9FF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BE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  <w:insideV w:val="single" w:sz="8" w:space="0" w:color="5DBDE7" w:themeColor="accent2" w:themeTint="BF"/>
      </w:tblBorders>
    </w:tblPr>
    <w:tcPr>
      <w:shd w:val="clear" w:color="auto" w:fill="C9E9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BDE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  <w:insideV w:val="single" w:sz="8" w:space="0" w:color="429BCD" w:themeColor="accent3" w:themeTint="BF"/>
      </w:tblBorders>
    </w:tblPr>
    <w:tcPr>
      <w:shd w:val="clear" w:color="auto" w:fill="C0DE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9BC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  <w:insideV w:val="single" w:sz="8" w:space="0" w:color="8597A5" w:themeColor="accent4" w:themeTint="BF"/>
      </w:tblBorders>
    </w:tblPr>
    <w:tcPr>
      <w:shd w:val="clear" w:color="auto" w:fill="D6DC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97A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  <w:insideV w:val="single" w:sz="8" w:space="0" w:color="7973A2" w:themeColor="accent5" w:themeTint="BF"/>
      </w:tblBorders>
    </w:tblPr>
    <w:tcPr>
      <w:shd w:val="clear" w:color="auto" w:fill="D2D1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3A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  <w:insideV w:val="single" w:sz="8" w:space="0" w:color="9E8AC0" w:themeColor="accent6" w:themeTint="BF"/>
      </w:tblBorders>
    </w:tblPr>
    <w:tcPr>
      <w:shd w:val="clear" w:color="auto" w:fill="DFD8E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A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cPr>
      <w:shd w:val="clear" w:color="auto" w:fill="A9FF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A" w:themeFill="accent1" w:themeFillTint="33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tcBorders>
          <w:insideH w:val="single" w:sz="6" w:space="0" w:color="00A59B" w:themeColor="accent1"/>
          <w:insideV w:val="single" w:sz="6" w:space="0" w:color="00A59B" w:themeColor="accent1"/>
        </w:tcBorders>
        <w:shd w:val="clear" w:color="auto" w:fill="53FF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cPr>
      <w:shd w:val="clear" w:color="auto" w:fill="C9E9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DF8" w:themeFill="accent2" w:themeFillTint="33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tcBorders>
          <w:insideH w:val="single" w:sz="6" w:space="0" w:color="27A8DF" w:themeColor="accent2"/>
          <w:insideV w:val="single" w:sz="6" w:space="0" w:color="27A8DF" w:themeColor="accent2"/>
        </w:tcBorders>
        <w:shd w:val="clear" w:color="auto" w:fill="93D3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cPr>
      <w:shd w:val="clear" w:color="auto" w:fill="C0DE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F1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4F1" w:themeFill="accent3" w:themeFillTint="33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tcBorders>
          <w:insideH w:val="single" w:sz="6" w:space="0" w:color="287098" w:themeColor="accent3"/>
          <w:insideV w:val="single" w:sz="6" w:space="0" w:color="287098" w:themeColor="accent3"/>
        </w:tcBorders>
        <w:shd w:val="clear" w:color="auto" w:fill="81BCD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cPr>
      <w:shd w:val="clear" w:color="auto" w:fill="D6DC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7" w:themeFill="accent4" w:themeFillTint="33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tcBorders>
          <w:insideH w:val="single" w:sz="6" w:space="0" w:color="617483" w:themeColor="accent4"/>
          <w:insideV w:val="single" w:sz="6" w:space="0" w:color="617483" w:themeColor="accent4"/>
        </w:tcBorders>
        <w:shd w:val="clear" w:color="auto" w:fill="AEB9C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cPr>
      <w:shd w:val="clear" w:color="auto" w:fill="D2D1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EC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9E6" w:themeFill="accent5" w:themeFillTint="33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tcBorders>
          <w:insideH w:val="single" w:sz="6" w:space="0" w:color="555078" w:themeColor="accent5"/>
          <w:insideV w:val="single" w:sz="6" w:space="0" w:color="555078" w:themeColor="accent5"/>
        </w:tcBorders>
        <w:shd w:val="clear" w:color="auto" w:fill="A5A2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cPr>
      <w:shd w:val="clear" w:color="auto" w:fill="DFD8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E" w:themeFill="accent6" w:themeFillTint="33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tcBorders>
          <w:insideH w:val="single" w:sz="6" w:space="0" w:color="7F63AB" w:themeColor="accent6"/>
          <w:insideV w:val="single" w:sz="6" w:space="0" w:color="7F63AB" w:themeColor="accent6"/>
        </w:tcBorders>
        <w:shd w:val="clear" w:color="auto" w:fill="BFB1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FF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3FF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3FF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9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D3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D3E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E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BCD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BCD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B9C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B9C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1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2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2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59B" w:themeColor="accen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shd w:val="clear" w:color="auto" w:fill="A9FF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A8DF" w:themeColor="accent2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shd w:val="clear" w:color="auto" w:fill="C9E9F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7098" w:themeColor="accent3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shd w:val="clear" w:color="auto" w:fill="C0DEE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7483" w:themeColor="accent4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shd w:val="clear" w:color="auto" w:fill="D6DCE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55078" w:themeColor="accent5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shd w:val="clear" w:color="auto" w:fill="D2D1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63AB" w:themeColor="accent6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shd w:val="clear" w:color="auto" w:fill="DFD8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59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59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59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FF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A8D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A8D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9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70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70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E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74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74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550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550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1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63A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63A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FF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9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E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1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87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87D9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87D9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87D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87D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87D9E"/>
  </w:style>
  <w:style w:type="character" w:styleId="PageNumber">
    <w:name w:val="page number"/>
    <w:basedOn w:val="DefaultParagraphFont"/>
    <w:uiPriority w:val="99"/>
    <w:semiHidden/>
    <w:unhideWhenUsed/>
    <w:rsid w:val="00C87D9E"/>
  </w:style>
  <w:style w:type="table" w:styleId="PlainTable1">
    <w:name w:val="Plain Table 1"/>
    <w:basedOn w:val="TableNormal"/>
    <w:uiPriority w:val="41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D9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87D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87D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87D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87D9E"/>
  </w:style>
  <w:style w:type="paragraph" w:styleId="Signature">
    <w:name w:val="Signature"/>
    <w:basedOn w:val="Normal"/>
    <w:link w:val="Signature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87D9E"/>
  </w:style>
  <w:style w:type="character" w:customStyle="1" w:styleId="SmartHyperlink1">
    <w:name w:val="Smart Hyperlink1"/>
    <w:basedOn w:val="DefaultParagraphFont"/>
    <w:uiPriority w:val="99"/>
    <w:semiHidden/>
    <w:unhideWhenUsed/>
    <w:rsid w:val="00C87D9E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87D9E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87D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87D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87D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87D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87D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87D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87D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87D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87D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87D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87D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87D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87D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87D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87D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87D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87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87D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87D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87D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D9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87D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87D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87D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87D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8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87D9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7D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87D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87D9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87D9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7D9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7D9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7D9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7D9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7D9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D9E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007B73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4416"/>
    <w:rPr>
      <w:color w:val="595959" w:themeColor="text1" w:themeTint="A6"/>
      <w:shd w:val="clear" w:color="auto" w:fill="E6E6E6"/>
    </w:rPr>
  </w:style>
  <w:style w:type="paragraph" w:customStyle="1" w:styleId="Logo">
    <w:name w:val="Logo"/>
    <w:basedOn w:val="Normal"/>
    <w:qFormat/>
    <w:rsid w:val="00AD7965"/>
    <w:pPr>
      <w:spacing w:before="600" w:after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D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sti\AppData\Roaming\Microsoft\Templates\Seasonal%20event%20flyer%20(winter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9A6170-DDB6-4DD8-B0E6-DED1D1338A87}" type="doc">
      <dgm:prSet loTypeId="urn:microsoft.com/office/officeart/2005/8/layout/pyramid3" loCatId="pyramid" qsTypeId="urn:microsoft.com/office/officeart/2005/8/quickstyle/simple1" qsCatId="simple" csTypeId="urn:microsoft.com/office/officeart/2005/8/colors/accent2_3" csCatId="accent2" phldr="1"/>
      <dgm:spPr/>
    </dgm:pt>
    <dgm:pt modelId="{ADB39DB5-9EE9-4DCB-9F15-60B650A30818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16,405,000 Safe Flights Worldwide per Year</a:t>
          </a:r>
        </a:p>
      </dgm:t>
    </dgm:pt>
    <dgm:pt modelId="{42EB7524-2F1C-4543-8D23-ACCF7CEB3F86}" type="parTrans" cxnId="{DC5075A6-306B-4493-A5A5-BF78557DE5BF}">
      <dgm:prSet/>
      <dgm:spPr/>
      <dgm:t>
        <a:bodyPr/>
        <a:lstStyle/>
        <a:p>
          <a:endParaRPr lang="en-US"/>
        </a:p>
      </dgm:t>
    </dgm:pt>
    <dgm:pt modelId="{CC4A8478-193A-4043-98BB-476824F58E8C}" type="sibTrans" cxnId="{DC5075A6-306B-4493-A5A5-BF78557DE5BF}">
      <dgm:prSet/>
      <dgm:spPr/>
      <dgm:t>
        <a:bodyPr/>
        <a:lstStyle/>
        <a:p>
          <a:endParaRPr lang="en-US"/>
        </a:p>
      </dgm:t>
    </dgm:pt>
    <dgm:pt modelId="{0150476E-D6A7-4036-A302-817BC5F84DAF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10,000,000 + Passenger Flights Yearly</a:t>
          </a:r>
        </a:p>
      </dgm:t>
    </dgm:pt>
    <dgm:pt modelId="{08B33593-B7B0-4BE6-B2C7-BF4F2185E1F3}" type="parTrans" cxnId="{002DFC75-C3ED-40B8-8893-70699E473497}">
      <dgm:prSet/>
      <dgm:spPr/>
      <dgm:t>
        <a:bodyPr/>
        <a:lstStyle/>
        <a:p>
          <a:endParaRPr lang="en-US"/>
        </a:p>
      </dgm:t>
    </dgm:pt>
    <dgm:pt modelId="{04C84C8F-9074-4359-B5FA-4D5123601EBF}" type="sibTrans" cxnId="{002DFC75-C3ED-40B8-8893-70699E473497}">
      <dgm:prSet/>
      <dgm:spPr/>
      <dgm:t>
        <a:bodyPr/>
        <a:lstStyle/>
        <a:p>
          <a:endParaRPr lang="en-US"/>
        </a:p>
      </dgm:t>
    </dgm:pt>
    <dgm:pt modelId="{4C6D4630-477C-4219-8D65-41A778DB8755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5,400 Planes in the </a:t>
          </a:r>
        </a:p>
        <a:p>
          <a:r>
            <a:rPr lang="en-US"/>
            <a:t>Air at Peak Times</a:t>
          </a:r>
        </a:p>
      </dgm:t>
    </dgm:pt>
    <dgm:pt modelId="{5013B829-060F-43FD-BBE8-5E12BBD6BCD8}" type="parTrans" cxnId="{93E4C68C-E4B6-4581-BA29-201DE7CEF173}">
      <dgm:prSet/>
      <dgm:spPr/>
      <dgm:t>
        <a:bodyPr/>
        <a:lstStyle/>
        <a:p>
          <a:endParaRPr lang="en-US"/>
        </a:p>
      </dgm:t>
    </dgm:pt>
    <dgm:pt modelId="{CC71686D-EE27-4A8F-8AF0-A28E66DB83CA}" type="sibTrans" cxnId="{93E4C68C-E4B6-4581-BA29-201DE7CEF173}">
      <dgm:prSet/>
      <dgm:spPr/>
      <dgm:t>
        <a:bodyPr/>
        <a:lstStyle/>
        <a:p>
          <a:endParaRPr lang="en-US"/>
        </a:p>
      </dgm:t>
    </dgm:pt>
    <dgm:pt modelId="{C9B4A1ED-E25E-4175-9DD2-88E2F6CF5D23}" type="pres">
      <dgm:prSet presAssocID="{619A6170-DDB6-4DD8-B0E6-DED1D1338A87}" presName="Name0" presStyleCnt="0">
        <dgm:presLayoutVars>
          <dgm:dir/>
          <dgm:animLvl val="lvl"/>
          <dgm:resizeHandles val="exact"/>
        </dgm:presLayoutVars>
      </dgm:prSet>
      <dgm:spPr/>
    </dgm:pt>
    <dgm:pt modelId="{F8BED4A8-8F09-4920-BB1B-F985BADCE279}" type="pres">
      <dgm:prSet presAssocID="{ADB39DB5-9EE9-4DCB-9F15-60B650A30818}" presName="Name8" presStyleCnt="0"/>
      <dgm:spPr/>
    </dgm:pt>
    <dgm:pt modelId="{F8991A03-1A54-44D6-BA40-F695F3676DF7}" type="pres">
      <dgm:prSet presAssocID="{ADB39DB5-9EE9-4DCB-9F15-60B650A30818}" presName="level" presStyleLbl="node1" presStyleIdx="0" presStyleCnt="3">
        <dgm:presLayoutVars>
          <dgm:chMax val="1"/>
          <dgm:bulletEnabled val="1"/>
        </dgm:presLayoutVars>
      </dgm:prSet>
      <dgm:spPr/>
    </dgm:pt>
    <dgm:pt modelId="{64AEA8E9-E9B3-4A13-BD54-380831196273}" type="pres">
      <dgm:prSet presAssocID="{ADB39DB5-9EE9-4DCB-9F15-60B650A3081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6B2499B-BA93-4CDE-AAD0-B2FE8185C71C}" type="pres">
      <dgm:prSet presAssocID="{0150476E-D6A7-4036-A302-817BC5F84DAF}" presName="Name8" presStyleCnt="0"/>
      <dgm:spPr/>
    </dgm:pt>
    <dgm:pt modelId="{AAE4E795-4C56-4E09-8614-BB2A62E3D479}" type="pres">
      <dgm:prSet presAssocID="{0150476E-D6A7-4036-A302-817BC5F84DAF}" presName="level" presStyleLbl="node1" presStyleIdx="1" presStyleCnt="3" custScaleX="150000">
        <dgm:presLayoutVars>
          <dgm:chMax val="1"/>
          <dgm:bulletEnabled val="1"/>
        </dgm:presLayoutVars>
      </dgm:prSet>
      <dgm:spPr/>
    </dgm:pt>
    <dgm:pt modelId="{983A3CFE-D0C2-4ED0-96DB-D7126BB603AE}" type="pres">
      <dgm:prSet presAssocID="{0150476E-D6A7-4036-A302-817BC5F84DA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2601306-94C5-4813-BF63-966202A27504}" type="pres">
      <dgm:prSet presAssocID="{4C6D4630-477C-4219-8D65-41A778DB8755}" presName="Name8" presStyleCnt="0"/>
      <dgm:spPr/>
    </dgm:pt>
    <dgm:pt modelId="{067497E9-1DD8-48C0-8D0C-179CCFBFDC25}" type="pres">
      <dgm:prSet presAssocID="{4C6D4630-477C-4219-8D65-41A778DB8755}" presName="level" presStyleLbl="node1" presStyleIdx="2" presStyleCnt="3" custScaleX="300000">
        <dgm:presLayoutVars>
          <dgm:chMax val="1"/>
          <dgm:bulletEnabled val="1"/>
        </dgm:presLayoutVars>
      </dgm:prSet>
      <dgm:spPr/>
    </dgm:pt>
    <dgm:pt modelId="{932A8ECB-B9D9-474A-8F8E-54C45CDE9B99}" type="pres">
      <dgm:prSet presAssocID="{4C6D4630-477C-4219-8D65-41A778DB8755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C8B4A411-15E2-4A84-849C-77E7C5D4450C}" type="presOf" srcId="{0150476E-D6A7-4036-A302-817BC5F84DAF}" destId="{983A3CFE-D0C2-4ED0-96DB-D7126BB603AE}" srcOrd="1" destOrd="0" presId="urn:microsoft.com/office/officeart/2005/8/layout/pyramid3"/>
    <dgm:cxn modelId="{4CF2922D-2EC2-4B1F-827A-D5DB4AD6B0F6}" type="presOf" srcId="{4C6D4630-477C-4219-8D65-41A778DB8755}" destId="{932A8ECB-B9D9-474A-8F8E-54C45CDE9B99}" srcOrd="1" destOrd="0" presId="urn:microsoft.com/office/officeart/2005/8/layout/pyramid3"/>
    <dgm:cxn modelId="{65049A4A-5C8E-45D4-95FD-DCBDFBB4C118}" type="presOf" srcId="{619A6170-DDB6-4DD8-B0E6-DED1D1338A87}" destId="{C9B4A1ED-E25E-4175-9DD2-88E2F6CF5D23}" srcOrd="0" destOrd="0" presId="urn:microsoft.com/office/officeart/2005/8/layout/pyramid3"/>
    <dgm:cxn modelId="{002DFC75-C3ED-40B8-8893-70699E473497}" srcId="{619A6170-DDB6-4DD8-B0E6-DED1D1338A87}" destId="{0150476E-D6A7-4036-A302-817BC5F84DAF}" srcOrd="1" destOrd="0" parTransId="{08B33593-B7B0-4BE6-B2C7-BF4F2185E1F3}" sibTransId="{04C84C8F-9074-4359-B5FA-4D5123601EBF}"/>
    <dgm:cxn modelId="{93E4C68C-E4B6-4581-BA29-201DE7CEF173}" srcId="{619A6170-DDB6-4DD8-B0E6-DED1D1338A87}" destId="{4C6D4630-477C-4219-8D65-41A778DB8755}" srcOrd="2" destOrd="0" parTransId="{5013B829-060F-43FD-BBE8-5E12BBD6BCD8}" sibTransId="{CC71686D-EE27-4A8F-8AF0-A28E66DB83CA}"/>
    <dgm:cxn modelId="{7A3BD99E-6DF9-48EB-AE6E-5210D2818FDD}" type="presOf" srcId="{ADB39DB5-9EE9-4DCB-9F15-60B650A30818}" destId="{64AEA8E9-E9B3-4A13-BD54-380831196273}" srcOrd="1" destOrd="0" presId="urn:microsoft.com/office/officeart/2005/8/layout/pyramid3"/>
    <dgm:cxn modelId="{DC5075A6-306B-4493-A5A5-BF78557DE5BF}" srcId="{619A6170-DDB6-4DD8-B0E6-DED1D1338A87}" destId="{ADB39DB5-9EE9-4DCB-9F15-60B650A30818}" srcOrd="0" destOrd="0" parTransId="{42EB7524-2F1C-4543-8D23-ACCF7CEB3F86}" sibTransId="{CC4A8478-193A-4043-98BB-476824F58E8C}"/>
    <dgm:cxn modelId="{4EC72CAB-9E29-48FB-8470-93B715BA3902}" type="presOf" srcId="{0150476E-D6A7-4036-A302-817BC5F84DAF}" destId="{AAE4E795-4C56-4E09-8614-BB2A62E3D479}" srcOrd="0" destOrd="0" presId="urn:microsoft.com/office/officeart/2005/8/layout/pyramid3"/>
    <dgm:cxn modelId="{CE2093B0-835E-4B06-9701-4682CBA97D7B}" type="presOf" srcId="{ADB39DB5-9EE9-4DCB-9F15-60B650A30818}" destId="{F8991A03-1A54-44D6-BA40-F695F3676DF7}" srcOrd="0" destOrd="0" presId="urn:microsoft.com/office/officeart/2005/8/layout/pyramid3"/>
    <dgm:cxn modelId="{EC09A1CF-4ABF-431F-A9A6-06BC21F2C2CD}" type="presOf" srcId="{4C6D4630-477C-4219-8D65-41A778DB8755}" destId="{067497E9-1DD8-48C0-8D0C-179CCFBFDC25}" srcOrd="0" destOrd="0" presId="urn:microsoft.com/office/officeart/2005/8/layout/pyramid3"/>
    <dgm:cxn modelId="{8286BA26-F13D-458D-A828-802B76F9288F}" type="presParOf" srcId="{C9B4A1ED-E25E-4175-9DD2-88E2F6CF5D23}" destId="{F8BED4A8-8F09-4920-BB1B-F985BADCE279}" srcOrd="0" destOrd="0" presId="urn:microsoft.com/office/officeart/2005/8/layout/pyramid3"/>
    <dgm:cxn modelId="{4837BCF2-3749-4598-8FF5-A44D218569AA}" type="presParOf" srcId="{F8BED4A8-8F09-4920-BB1B-F985BADCE279}" destId="{F8991A03-1A54-44D6-BA40-F695F3676DF7}" srcOrd="0" destOrd="0" presId="urn:microsoft.com/office/officeart/2005/8/layout/pyramid3"/>
    <dgm:cxn modelId="{5F0C2891-FE9B-4403-ACD7-BE94DDC26966}" type="presParOf" srcId="{F8BED4A8-8F09-4920-BB1B-F985BADCE279}" destId="{64AEA8E9-E9B3-4A13-BD54-380831196273}" srcOrd="1" destOrd="0" presId="urn:microsoft.com/office/officeart/2005/8/layout/pyramid3"/>
    <dgm:cxn modelId="{8EA7222B-A5B0-46DE-B580-14277965B97E}" type="presParOf" srcId="{C9B4A1ED-E25E-4175-9DD2-88E2F6CF5D23}" destId="{E6B2499B-BA93-4CDE-AAD0-B2FE8185C71C}" srcOrd="1" destOrd="0" presId="urn:microsoft.com/office/officeart/2005/8/layout/pyramid3"/>
    <dgm:cxn modelId="{703356EE-4959-4977-84D8-BA4B05FD3146}" type="presParOf" srcId="{E6B2499B-BA93-4CDE-AAD0-B2FE8185C71C}" destId="{AAE4E795-4C56-4E09-8614-BB2A62E3D479}" srcOrd="0" destOrd="0" presId="urn:microsoft.com/office/officeart/2005/8/layout/pyramid3"/>
    <dgm:cxn modelId="{A6C4429D-16B6-4894-A367-A6A15D24E7FF}" type="presParOf" srcId="{E6B2499B-BA93-4CDE-AAD0-B2FE8185C71C}" destId="{983A3CFE-D0C2-4ED0-96DB-D7126BB603AE}" srcOrd="1" destOrd="0" presId="urn:microsoft.com/office/officeart/2005/8/layout/pyramid3"/>
    <dgm:cxn modelId="{5F4B9502-0B03-4107-B1F0-D8FF79C79E19}" type="presParOf" srcId="{C9B4A1ED-E25E-4175-9DD2-88E2F6CF5D23}" destId="{22601306-94C5-4813-BF63-966202A27504}" srcOrd="2" destOrd="0" presId="urn:microsoft.com/office/officeart/2005/8/layout/pyramid3"/>
    <dgm:cxn modelId="{5E7AAB66-8C24-465C-ADD1-1DA1FCEE5A68}" type="presParOf" srcId="{22601306-94C5-4813-BF63-966202A27504}" destId="{067497E9-1DD8-48C0-8D0C-179CCFBFDC25}" srcOrd="0" destOrd="0" presId="urn:microsoft.com/office/officeart/2005/8/layout/pyramid3"/>
    <dgm:cxn modelId="{40ADBB81-11EB-42EF-A253-2AD8F66E85DF}" type="presParOf" srcId="{22601306-94C5-4813-BF63-966202A27504}" destId="{932A8ECB-B9D9-474A-8F8E-54C45CDE9B99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91A03-1A54-44D6-BA40-F695F3676DF7}">
      <dsp:nvSpPr>
        <dsp:cNvPr id="0" name=""/>
        <dsp:cNvSpPr/>
      </dsp:nvSpPr>
      <dsp:spPr>
        <a:xfrm rot="10800000">
          <a:off x="0" y="0"/>
          <a:ext cx="4196080" cy="1143846"/>
        </a:xfrm>
        <a:prstGeom prst="trapezoid">
          <a:avLst>
            <a:gd name="adj" fmla="val 6114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16,405,000 Safe Flights Worldwide per Year</a:t>
          </a:r>
        </a:p>
      </dsp:txBody>
      <dsp:txXfrm rot="-10800000">
        <a:off x="734313" y="0"/>
        <a:ext cx="2727452" cy="1143846"/>
      </dsp:txXfrm>
    </dsp:sp>
    <dsp:sp modelId="{AAE4E795-4C56-4E09-8614-BB2A62E3D479}">
      <dsp:nvSpPr>
        <dsp:cNvPr id="0" name=""/>
        <dsp:cNvSpPr/>
      </dsp:nvSpPr>
      <dsp:spPr>
        <a:xfrm rot="10800000">
          <a:off x="0" y="1143846"/>
          <a:ext cx="4196080" cy="1143846"/>
        </a:xfrm>
        <a:prstGeom prst="trapezoid">
          <a:avLst>
            <a:gd name="adj" fmla="val 61140"/>
          </a:avLst>
        </a:prstGeom>
        <a:solidFill>
          <a:schemeClr val="accent2">
            <a:shade val="80000"/>
            <a:hueOff val="210464"/>
            <a:satOff val="-2950"/>
            <a:lumOff val="14609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10,000,000 + Passenger Flights Yearly</a:t>
          </a:r>
        </a:p>
      </dsp:txBody>
      <dsp:txXfrm rot="-10800000">
        <a:off x="734313" y="1143846"/>
        <a:ext cx="2727452" cy="1143846"/>
      </dsp:txXfrm>
    </dsp:sp>
    <dsp:sp modelId="{067497E9-1DD8-48C0-8D0C-179CCFBFDC25}">
      <dsp:nvSpPr>
        <dsp:cNvPr id="0" name=""/>
        <dsp:cNvSpPr/>
      </dsp:nvSpPr>
      <dsp:spPr>
        <a:xfrm rot="10800000">
          <a:off x="0" y="2287693"/>
          <a:ext cx="4196080" cy="1143846"/>
        </a:xfrm>
        <a:prstGeom prst="trapezoid">
          <a:avLst>
            <a:gd name="adj" fmla="val 61140"/>
          </a:avLst>
        </a:prstGeom>
        <a:solidFill>
          <a:schemeClr val="accent2">
            <a:shade val="80000"/>
            <a:hueOff val="420927"/>
            <a:satOff val="-5901"/>
            <a:lumOff val="29218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5,400 Planes in the </a:t>
          </a:r>
        </a:p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Air at Peak Times</a:t>
          </a:r>
        </a:p>
      </dsp:txBody>
      <dsp:txXfrm rot="-10800000">
        <a:off x="0" y="2287693"/>
        <a:ext cx="4196080" cy="1143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994B875FEC42A8A912A476F2C1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B0289-17E4-4504-96F4-72F7D9AF5D4B}"/>
      </w:docPartPr>
      <w:docPartBody>
        <w:p w:rsidR="00D3700F" w:rsidRDefault="00585801" w:rsidP="00585801">
          <w:pPr>
            <w:pStyle w:val="04994B875FEC42A8A912A476F2C14A48"/>
          </w:pPr>
          <w:r>
            <w:t>Event Date</w:t>
          </w:r>
        </w:p>
      </w:docPartBody>
    </w:docPart>
    <w:docPart>
      <w:docPartPr>
        <w:name w:val="610836B67816461DB7828EF2B521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4B70-960D-4A99-B141-E7768E09E5A7}"/>
      </w:docPartPr>
      <w:docPartBody>
        <w:p w:rsidR="00D3700F" w:rsidRDefault="00585801" w:rsidP="00585801">
          <w:pPr>
            <w:pStyle w:val="610836B67816461DB7828EF2B5219E00"/>
          </w:pPr>
          <w:r>
            <w:t>Event Title, Up to Two Lines</w:t>
          </w:r>
        </w:p>
      </w:docPartBody>
    </w:docPart>
    <w:docPart>
      <w:docPartPr>
        <w:name w:val="DBAA72DE75D54F67980E992134EB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3E115-17D8-4137-A907-09C19398C5E8}"/>
      </w:docPartPr>
      <w:docPartBody>
        <w:p w:rsidR="00000000" w:rsidRDefault="00D3700F" w:rsidP="00D3700F">
          <w:pPr>
            <w:pStyle w:val="DBAA72DE75D54F67980E992134EBCD80"/>
          </w:pPr>
          <w:r>
            <w:t>Add Key Info About Your Event Here!</w:t>
          </w:r>
        </w:p>
      </w:docPartBody>
    </w:docPart>
    <w:docPart>
      <w:docPartPr>
        <w:name w:val="C572BE4DA54F48E8983D61E994E26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5A4F-6E67-4A73-9399-FE30C301D9B1}"/>
      </w:docPartPr>
      <w:docPartBody>
        <w:p w:rsidR="00000000" w:rsidRDefault="00D3700F" w:rsidP="00D3700F">
          <w:pPr>
            <w:pStyle w:val="C572BE4DA54F48E8983D61E994E26581"/>
          </w:pPr>
          <w:r>
            <w:t>Add Key Info About Your Event Here!</w:t>
          </w:r>
        </w:p>
      </w:docPartBody>
    </w:docPart>
    <w:docPart>
      <w:docPartPr>
        <w:name w:val="9105B25CF6814CB095AD872C5E12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7A3B-2203-4D8A-917C-6E93F5016D17}"/>
      </w:docPartPr>
      <w:docPartBody>
        <w:p w:rsidR="00000000" w:rsidRDefault="00D3700F" w:rsidP="00D3700F">
          <w:pPr>
            <w:pStyle w:val="9105B25CF6814CB095AD872C5E12566C"/>
          </w:pPr>
          <w:r>
            <w:t>Add Key Info About Your Event Here!</w:t>
          </w:r>
        </w:p>
      </w:docPartBody>
    </w:docPart>
    <w:docPart>
      <w:docPartPr>
        <w:name w:val="2711CFAB5D37445B98B937FA1B1C1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2F8-067F-4B3E-A3C7-8A9C72C33A0F}"/>
      </w:docPartPr>
      <w:docPartBody>
        <w:p w:rsidR="00000000" w:rsidRDefault="00D3700F" w:rsidP="00D3700F">
          <w:pPr>
            <w:pStyle w:val="2711CFAB5D37445B98B937FA1B1C1512"/>
          </w:pPr>
          <w:r>
            <w:t>Add Key Info About Your Event Here!</w:t>
          </w:r>
        </w:p>
      </w:docPartBody>
    </w:docPart>
    <w:docPart>
      <w:docPartPr>
        <w:name w:val="FE90EB3CFCCD469EA0A902138E37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344FE-5B47-4736-A4F4-00AA9338F4E6}"/>
      </w:docPartPr>
      <w:docPartBody>
        <w:p w:rsidR="00000000" w:rsidRDefault="00D3700F" w:rsidP="00D3700F">
          <w:pPr>
            <w:pStyle w:val="FE90EB3CFCCD469EA0A902138E37CA9F"/>
          </w:pPr>
          <w:r>
            <w:t>Add Key Info About Your Event Here!</w:t>
          </w:r>
        </w:p>
      </w:docPartBody>
    </w:docPart>
    <w:docPart>
      <w:docPartPr>
        <w:name w:val="E74A08680DFB42CDB626609D6F78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1E171-82EC-40C4-BF44-60EAABD83FB8}"/>
      </w:docPartPr>
      <w:docPartBody>
        <w:p w:rsidR="00000000" w:rsidRDefault="00D3700F" w:rsidP="00D3700F">
          <w:pPr>
            <w:pStyle w:val="E74A08680DFB42CDB626609D6F783683"/>
          </w:pPr>
          <w:r>
            <w:t>Add Key Info About Your Event Here!</w:t>
          </w:r>
        </w:p>
      </w:docPartBody>
    </w:docPart>
    <w:docPart>
      <w:docPartPr>
        <w:name w:val="58A8EA9F4C8C47F5A4856EFF25332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2660-B94B-4D4D-BD8C-DF93DAB35512}"/>
      </w:docPartPr>
      <w:docPartBody>
        <w:p w:rsidR="00000000" w:rsidRDefault="00D3700F" w:rsidP="00D3700F">
          <w:pPr>
            <w:pStyle w:val="58A8EA9F4C8C47F5A4856EFF25332FF0"/>
          </w:pPr>
          <w:r>
            <w:t>Add Key Info About Your Event Here!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1"/>
    <w:rsid w:val="00585801"/>
    <w:rsid w:val="00D3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4010E61760445B8007FEE171E8A600">
    <w:name w:val="CE4010E61760445B8007FEE171E8A600"/>
    <w:rsid w:val="00D3700F"/>
  </w:style>
  <w:style w:type="paragraph" w:customStyle="1" w:styleId="B17D6C9AD50849039F9E730D1205BC14">
    <w:name w:val="B17D6C9AD50849039F9E730D1205BC14"/>
    <w:rsid w:val="00D3700F"/>
  </w:style>
  <w:style w:type="paragraph" w:customStyle="1" w:styleId="87BF5A31C1114141B0B7FFB8D8771C50">
    <w:name w:val="87BF5A31C1114141B0B7FFB8D8771C50"/>
    <w:rsid w:val="00D3700F"/>
  </w:style>
  <w:style w:type="paragraph" w:customStyle="1" w:styleId="F76F09E234304FDEB9A05CBA7F85D1A4">
    <w:name w:val="F76F09E234304FDEB9A05CBA7F85D1A4"/>
    <w:rsid w:val="00D3700F"/>
  </w:style>
  <w:style w:type="paragraph" w:customStyle="1" w:styleId="3CF9DBCA76B9431987A369B22BE8BAB0">
    <w:name w:val="3CF9DBCA76B9431987A369B22BE8BAB0"/>
    <w:rsid w:val="00D3700F"/>
  </w:style>
  <w:style w:type="paragraph" w:customStyle="1" w:styleId="486EC476250C46DD8764FF948F8EBBBB">
    <w:name w:val="486EC476250C46DD8764FF948F8EBBBB"/>
    <w:rsid w:val="00D3700F"/>
  </w:style>
  <w:style w:type="paragraph" w:customStyle="1" w:styleId="1BB3BE1D5C2E46DC995F93AD025706C1">
    <w:name w:val="1BB3BE1D5C2E46DC995F93AD025706C1"/>
    <w:rsid w:val="00D3700F"/>
  </w:style>
  <w:style w:type="paragraph" w:customStyle="1" w:styleId="B7625A99823B4FCC966C87A8400AC920">
    <w:name w:val="B7625A99823B4FCC966C87A8400AC920"/>
    <w:rsid w:val="00D3700F"/>
  </w:style>
  <w:style w:type="paragraph" w:customStyle="1" w:styleId="385FE85489FA49C0831C0C5EBCC0C29B">
    <w:name w:val="385FE85489FA49C0831C0C5EBCC0C29B"/>
    <w:rsid w:val="00D3700F"/>
  </w:style>
  <w:style w:type="paragraph" w:customStyle="1" w:styleId="2B7A5017458E4CAE9AC3D7210BDA551F">
    <w:name w:val="2B7A5017458E4CAE9AC3D7210BDA551F"/>
    <w:rsid w:val="00D3700F"/>
  </w:style>
  <w:style w:type="paragraph" w:customStyle="1" w:styleId="36E23BF935F54AFB85178B284FA65E8C">
    <w:name w:val="36E23BF935F54AFB85178B284FA65E8C"/>
    <w:rsid w:val="00D3700F"/>
  </w:style>
  <w:style w:type="paragraph" w:customStyle="1" w:styleId="52EF50DB9A834E8EA101EBF4FF143223">
    <w:name w:val="52EF50DB9A834E8EA101EBF4FF143223"/>
    <w:rsid w:val="00D3700F"/>
  </w:style>
  <w:style w:type="paragraph" w:customStyle="1" w:styleId="6B778B848C5B47CBAC981B3865DB478D">
    <w:name w:val="6B778B848C5B47CBAC981B3865DB478D"/>
    <w:rsid w:val="00D3700F"/>
  </w:style>
  <w:style w:type="paragraph" w:customStyle="1" w:styleId="CFC7F622665F41899580ED16A81EFBFD">
    <w:name w:val="CFC7F622665F41899580ED16A81EFBFD"/>
    <w:rsid w:val="00D3700F"/>
  </w:style>
  <w:style w:type="paragraph" w:customStyle="1" w:styleId="0002B900C36B4A468724B13DDD936AA7">
    <w:name w:val="0002B900C36B4A468724B13DDD936AA7"/>
    <w:rsid w:val="00D3700F"/>
  </w:style>
  <w:style w:type="paragraph" w:customStyle="1" w:styleId="DDFDC79D3B014B8291CD3BB51A3D8ED0">
    <w:name w:val="DDFDC79D3B014B8291CD3BB51A3D8ED0"/>
    <w:rsid w:val="00D3700F"/>
  </w:style>
  <w:style w:type="paragraph" w:customStyle="1" w:styleId="0D3BD4D3450A4E36961EB116F2A221EF">
    <w:name w:val="0D3BD4D3450A4E36961EB116F2A221EF"/>
    <w:rsid w:val="00D3700F"/>
  </w:style>
  <w:style w:type="paragraph" w:customStyle="1" w:styleId="8AA9594117304625AF8D5037ED2272CB">
    <w:name w:val="8AA9594117304625AF8D5037ED2272CB"/>
    <w:rsid w:val="00D3700F"/>
  </w:style>
  <w:style w:type="paragraph" w:customStyle="1" w:styleId="4E4DB8B270F54C618FED5A4FEDBEFF91">
    <w:name w:val="4E4DB8B270F54C618FED5A4FEDBEFF91"/>
    <w:rsid w:val="00D3700F"/>
  </w:style>
  <w:style w:type="paragraph" w:customStyle="1" w:styleId="6A70EA4C36654A2FBDD8E9957E9980C7">
    <w:name w:val="6A70EA4C36654A2FBDD8E9957E9980C7"/>
    <w:rsid w:val="00D3700F"/>
  </w:style>
  <w:style w:type="paragraph" w:customStyle="1" w:styleId="1778AC5D111A4B1CA5EF24F9213DC7E9">
    <w:name w:val="1778AC5D111A4B1CA5EF24F9213DC7E9"/>
    <w:rsid w:val="00D3700F"/>
  </w:style>
  <w:style w:type="paragraph" w:customStyle="1" w:styleId="39CD31F9E86F4EFC8694FC27BBAE65D2">
    <w:name w:val="39CD31F9E86F4EFC8694FC27BBAE65D2"/>
    <w:rsid w:val="00D3700F"/>
  </w:style>
  <w:style w:type="paragraph" w:customStyle="1" w:styleId="63305D74712849C3A26963A8C6D5F8CD">
    <w:name w:val="63305D74712849C3A26963A8C6D5F8CD"/>
    <w:rsid w:val="00D3700F"/>
  </w:style>
  <w:style w:type="paragraph" w:customStyle="1" w:styleId="7F77B47E14A54353BAE4C46203130670">
    <w:name w:val="7F77B47E14A54353BAE4C46203130670"/>
    <w:rsid w:val="00D3700F"/>
  </w:style>
  <w:style w:type="paragraph" w:customStyle="1" w:styleId="04097AD5BEC64EF98E8BDCC8E1C3E957">
    <w:name w:val="04097AD5BEC64EF98E8BDCC8E1C3E957"/>
    <w:rsid w:val="00D3700F"/>
  </w:style>
  <w:style w:type="paragraph" w:customStyle="1" w:styleId="F9777946AD4E4568BFF3F6E24286C500">
    <w:name w:val="F9777946AD4E4568BFF3F6E24286C500"/>
    <w:rsid w:val="00D3700F"/>
  </w:style>
  <w:style w:type="paragraph" w:customStyle="1" w:styleId="77CB647E7EBF40DA8334EBD7D72DF213">
    <w:name w:val="77CB647E7EBF40DA8334EBD7D72DF213"/>
    <w:rsid w:val="00D3700F"/>
  </w:style>
  <w:style w:type="paragraph" w:customStyle="1" w:styleId="9A1B5B5FDA02485396A4D43A2938F218">
    <w:name w:val="9A1B5B5FDA02485396A4D43A2938F218"/>
    <w:rsid w:val="00D3700F"/>
  </w:style>
  <w:style w:type="paragraph" w:customStyle="1" w:styleId="469299E82D424569BE78FAE0869E953E">
    <w:name w:val="469299E82D424569BE78FAE0869E953E"/>
    <w:rsid w:val="00D3700F"/>
  </w:style>
  <w:style w:type="paragraph" w:customStyle="1" w:styleId="C777320B103B448D850DDBB9B357FA7C">
    <w:name w:val="C777320B103B448D850DDBB9B357FA7C"/>
    <w:rsid w:val="00D3700F"/>
  </w:style>
  <w:style w:type="paragraph" w:customStyle="1" w:styleId="F530CEAF3B0542D2A30F34FCD20F53BF">
    <w:name w:val="F530CEAF3B0542D2A30F34FCD20F53BF"/>
    <w:rsid w:val="00D3700F"/>
  </w:style>
  <w:style w:type="paragraph" w:customStyle="1" w:styleId="EEF5B634FB424366AD7AEB1ABB93329A">
    <w:name w:val="EEF5B634FB424366AD7AEB1ABB93329A"/>
    <w:rsid w:val="00D3700F"/>
  </w:style>
  <w:style w:type="paragraph" w:customStyle="1" w:styleId="2C26BD227EAB4288A8E257BE153CC13B">
    <w:name w:val="2C26BD227EAB4288A8E257BE153CC13B"/>
    <w:rsid w:val="00D3700F"/>
  </w:style>
  <w:style w:type="paragraph" w:customStyle="1" w:styleId="0523A6F8CD634E28B961FB2FC679D875">
    <w:name w:val="0523A6F8CD634E28B961FB2FC679D875"/>
    <w:rsid w:val="00D3700F"/>
  </w:style>
  <w:style w:type="paragraph" w:customStyle="1" w:styleId="90592D081DCB4488AEB84E8356222129">
    <w:name w:val="90592D081DCB4488AEB84E8356222129"/>
    <w:rsid w:val="00D3700F"/>
  </w:style>
  <w:style w:type="paragraph" w:customStyle="1" w:styleId="1085926312DA40A182830C9932F59F58">
    <w:name w:val="1085926312DA40A182830C9932F59F58"/>
    <w:rsid w:val="00D3700F"/>
  </w:style>
  <w:style w:type="paragraph" w:customStyle="1" w:styleId="FD203E023DA04B3A87C565E3845C55F0">
    <w:name w:val="FD203E023DA04B3A87C565E3845C55F0"/>
    <w:rsid w:val="00D3700F"/>
  </w:style>
  <w:style w:type="paragraph" w:customStyle="1" w:styleId="3349AF3DE6904590B220240B88B115B8">
    <w:name w:val="3349AF3DE6904590B220240B88B115B8"/>
    <w:rsid w:val="00D3700F"/>
  </w:style>
  <w:style w:type="paragraph" w:customStyle="1" w:styleId="E116BF3A299746EF9087FC024CD50477">
    <w:name w:val="E116BF3A299746EF9087FC024CD50477"/>
    <w:rsid w:val="00D3700F"/>
  </w:style>
  <w:style w:type="paragraph" w:customStyle="1" w:styleId="8E41322520FB4ADBB9513AC88616455F">
    <w:name w:val="8E41322520FB4ADBB9513AC88616455F"/>
    <w:rsid w:val="00D3700F"/>
  </w:style>
  <w:style w:type="paragraph" w:customStyle="1" w:styleId="9E3EF0C655184073A5245E2DFC2DFFDF">
    <w:name w:val="9E3EF0C655184073A5245E2DFC2DFFDF"/>
    <w:rsid w:val="00D3700F"/>
  </w:style>
  <w:style w:type="paragraph" w:customStyle="1" w:styleId="FF1AD9759C5B4F35B28C7EEAF778EBDD">
    <w:name w:val="FF1AD9759C5B4F35B28C7EEAF778EBDD"/>
    <w:rsid w:val="00D3700F"/>
  </w:style>
  <w:style w:type="paragraph" w:customStyle="1" w:styleId="557B0B076C114898B6AC079678CC25FA">
    <w:name w:val="557B0B076C114898B6AC079678CC25FA"/>
    <w:rsid w:val="00D3700F"/>
  </w:style>
  <w:style w:type="paragraph" w:customStyle="1" w:styleId="B9B5C0CC17D84E47BAAB3EF44917B351">
    <w:name w:val="B9B5C0CC17D84E47BAAB3EF44917B351"/>
    <w:rsid w:val="00D3700F"/>
  </w:style>
  <w:style w:type="paragraph" w:customStyle="1" w:styleId="E7475B8BFCFE46A1B498BE76D75EC871">
    <w:name w:val="E7475B8BFCFE46A1B498BE76D75EC871"/>
    <w:rsid w:val="00D3700F"/>
  </w:style>
  <w:style w:type="paragraph" w:customStyle="1" w:styleId="B27D4241851C466F908C108CC6A3FA93">
    <w:name w:val="B27D4241851C466F908C108CC6A3FA93"/>
    <w:rsid w:val="00D3700F"/>
  </w:style>
  <w:style w:type="paragraph" w:customStyle="1" w:styleId="27FF766BF8944C9781C71C4D419390AD">
    <w:name w:val="27FF766BF8944C9781C71C4D419390AD"/>
    <w:rsid w:val="00D3700F"/>
  </w:style>
  <w:style w:type="paragraph" w:customStyle="1" w:styleId="05418984EC324F38884B4806D04A6A1B">
    <w:name w:val="05418984EC324F38884B4806D04A6A1B"/>
    <w:rsid w:val="00D3700F"/>
  </w:style>
  <w:style w:type="paragraph" w:customStyle="1" w:styleId="BC1806B9A7494AA6902D62C2D1A74124">
    <w:name w:val="BC1806B9A7494AA6902D62C2D1A74124"/>
    <w:rsid w:val="00D3700F"/>
  </w:style>
  <w:style w:type="paragraph" w:customStyle="1" w:styleId="48A6B70D80F54546AE557155A58ECEEA">
    <w:name w:val="48A6B70D80F54546AE557155A58ECEEA"/>
    <w:rsid w:val="00D3700F"/>
  </w:style>
  <w:style w:type="paragraph" w:customStyle="1" w:styleId="E5298B1D22F24050B6FB1919D197D9FD">
    <w:name w:val="E5298B1D22F24050B6FB1919D197D9FD"/>
    <w:rsid w:val="00D3700F"/>
  </w:style>
  <w:style w:type="paragraph" w:customStyle="1" w:styleId="169EC36259E547ABBB66A1E51DC49070">
    <w:name w:val="169EC36259E547ABBB66A1E51DC49070"/>
    <w:rsid w:val="00D3700F"/>
  </w:style>
  <w:style w:type="paragraph" w:customStyle="1" w:styleId="A600BC1227034B5189F4FBE95FDB2E0D">
    <w:name w:val="A600BC1227034B5189F4FBE95FDB2E0D"/>
    <w:rsid w:val="00D3700F"/>
  </w:style>
  <w:style w:type="paragraph" w:customStyle="1" w:styleId="3249DB8AB80D4058A26DE181E36BBC90">
    <w:name w:val="3249DB8AB80D4058A26DE181E36BBC90"/>
    <w:rsid w:val="00D3700F"/>
  </w:style>
  <w:style w:type="paragraph" w:customStyle="1" w:styleId="3D4FCF708AF542BC8CBE05F7664299FB">
    <w:name w:val="3D4FCF708AF542BC8CBE05F7664299FB"/>
    <w:rsid w:val="00D3700F"/>
  </w:style>
  <w:style w:type="paragraph" w:customStyle="1" w:styleId="FDCC2E6327414E7B920E1D19D5054DF0">
    <w:name w:val="FDCC2E6327414E7B920E1D19D5054DF0"/>
    <w:rsid w:val="00D3700F"/>
  </w:style>
  <w:style w:type="paragraph" w:customStyle="1" w:styleId="73AB388296A64A3694B6CAACED07CC70">
    <w:name w:val="73AB388296A64A3694B6CAACED07CC70"/>
    <w:rsid w:val="00D3700F"/>
  </w:style>
  <w:style w:type="paragraph" w:customStyle="1" w:styleId="43304706D36740CDB524A4E35EE8DAA3">
    <w:name w:val="43304706D36740CDB524A4E35EE8DAA3"/>
    <w:rsid w:val="00D3700F"/>
  </w:style>
  <w:style w:type="paragraph" w:customStyle="1" w:styleId="CF0A5288956748BF8A29CD85BEBE145E">
    <w:name w:val="CF0A5288956748BF8A29CD85BEBE145E"/>
    <w:rsid w:val="00D3700F"/>
  </w:style>
  <w:style w:type="paragraph" w:customStyle="1" w:styleId="F3D9550B1F0B463699EE60F79A672A6C">
    <w:name w:val="F3D9550B1F0B463699EE60F79A672A6C"/>
    <w:rsid w:val="00D3700F"/>
  </w:style>
  <w:style w:type="paragraph" w:customStyle="1" w:styleId="7A812EC163BF43A09AE74C2414C25CB8">
    <w:name w:val="7A812EC163BF43A09AE74C2414C25CB8"/>
    <w:rsid w:val="00D3700F"/>
  </w:style>
  <w:style w:type="paragraph" w:customStyle="1" w:styleId="EE78CE0396B945798FD1A88C22DCADB2">
    <w:name w:val="EE78CE0396B945798FD1A88C22DCADB2"/>
    <w:rsid w:val="00D3700F"/>
  </w:style>
  <w:style w:type="paragraph" w:customStyle="1" w:styleId="33AD389EBFA84F06A3C42BCDD8551A9D">
    <w:name w:val="33AD389EBFA84F06A3C42BCDD8551A9D"/>
    <w:rsid w:val="00D3700F"/>
  </w:style>
  <w:style w:type="paragraph" w:customStyle="1" w:styleId="A88BA56160CB45C99C50DFC3B551A70D">
    <w:name w:val="A88BA56160CB45C99C50DFC3B551A70D"/>
    <w:rsid w:val="00D3700F"/>
  </w:style>
  <w:style w:type="paragraph" w:customStyle="1" w:styleId="7E02DE37F2034305AE0490620874D004">
    <w:name w:val="7E02DE37F2034305AE0490620874D004"/>
    <w:rsid w:val="00D3700F"/>
  </w:style>
  <w:style w:type="paragraph" w:customStyle="1" w:styleId="78658DF545064074A82429A9CE6682B0">
    <w:name w:val="78658DF545064074A82429A9CE6682B0"/>
    <w:rsid w:val="00D3700F"/>
  </w:style>
  <w:style w:type="paragraph" w:customStyle="1" w:styleId="315EA92404B94005BD47463698A4AE5F">
    <w:name w:val="315EA92404B94005BD47463698A4AE5F"/>
    <w:rsid w:val="00D3700F"/>
  </w:style>
  <w:style w:type="paragraph" w:customStyle="1" w:styleId="A0C140555D674436B34BBE8C9FA48965">
    <w:name w:val="A0C140555D674436B34BBE8C9FA48965"/>
    <w:rsid w:val="00D3700F"/>
  </w:style>
  <w:style w:type="paragraph" w:customStyle="1" w:styleId="41CCBBA5C4924FD6A329A1A0EFC6D023">
    <w:name w:val="41CCBBA5C4924FD6A329A1A0EFC6D023"/>
    <w:rsid w:val="00D3700F"/>
  </w:style>
  <w:style w:type="paragraph" w:customStyle="1" w:styleId="B9E02ED8B2854E27AE1F66CC303FDD5D">
    <w:name w:val="B9E02ED8B2854E27AE1F66CC303FDD5D"/>
    <w:rsid w:val="00D3700F"/>
  </w:style>
  <w:style w:type="paragraph" w:customStyle="1" w:styleId="66D74483E1CA426F95E1913E01353A3D">
    <w:name w:val="66D74483E1CA426F95E1913E01353A3D"/>
    <w:rsid w:val="00D3700F"/>
  </w:style>
  <w:style w:type="paragraph" w:customStyle="1" w:styleId="C382ED713E8C4BC3A289286C31A6E71C">
    <w:name w:val="C382ED713E8C4BC3A289286C31A6E71C"/>
    <w:rsid w:val="00D3700F"/>
  </w:style>
  <w:style w:type="paragraph" w:customStyle="1" w:styleId="39ABDC4840C0475D9905F15E3C391A9A">
    <w:name w:val="39ABDC4840C0475D9905F15E3C391A9A"/>
    <w:rsid w:val="00D3700F"/>
  </w:style>
  <w:style w:type="paragraph" w:customStyle="1" w:styleId="5DB6A84052B541B1A9794C6002C68D72">
    <w:name w:val="5DB6A84052B541B1A9794C6002C68D72"/>
    <w:rsid w:val="00D3700F"/>
  </w:style>
  <w:style w:type="paragraph" w:customStyle="1" w:styleId="7E0ED9A6F86F4DE2B4F4D3959960CB97">
    <w:name w:val="7E0ED9A6F86F4DE2B4F4D3959960CB97"/>
    <w:rsid w:val="00D3700F"/>
  </w:style>
  <w:style w:type="paragraph" w:customStyle="1" w:styleId="733852522B3D4DF8B7F6E460C928A4EF">
    <w:name w:val="733852522B3D4DF8B7F6E460C928A4EF"/>
    <w:rsid w:val="00D3700F"/>
  </w:style>
  <w:style w:type="paragraph" w:customStyle="1" w:styleId="A1DECB44DDA4463E9ABBA43903B05D6D">
    <w:name w:val="A1DECB44DDA4463E9ABBA43903B05D6D"/>
    <w:rsid w:val="00D3700F"/>
  </w:style>
  <w:style w:type="paragraph" w:customStyle="1" w:styleId="9FC2AC4ACF7C4B708F3485F1CB2E38BF">
    <w:name w:val="9FC2AC4ACF7C4B708F3485F1CB2E38BF"/>
    <w:rsid w:val="00D3700F"/>
  </w:style>
  <w:style w:type="paragraph" w:customStyle="1" w:styleId="2480D0A95B134604BC45F492D7383E2A">
    <w:name w:val="2480D0A95B134604BC45F492D7383E2A"/>
    <w:rsid w:val="00D3700F"/>
  </w:style>
  <w:style w:type="paragraph" w:customStyle="1" w:styleId="97C01CFD341D42EEB23B19F1D1F30F49">
    <w:name w:val="97C01CFD341D42EEB23B19F1D1F30F49"/>
    <w:rsid w:val="00D3700F"/>
  </w:style>
  <w:style w:type="paragraph" w:customStyle="1" w:styleId="CDD0A6A44A3D45378B85ABF9E56AFE9D">
    <w:name w:val="CDD0A6A44A3D45378B85ABF9E56AFE9D"/>
    <w:rsid w:val="00D3700F"/>
  </w:style>
  <w:style w:type="paragraph" w:customStyle="1" w:styleId="012A8438F13A4AB885287D7E3FAFF326">
    <w:name w:val="012A8438F13A4AB885287D7E3FAFF326"/>
    <w:rsid w:val="00D3700F"/>
  </w:style>
  <w:style w:type="paragraph" w:customStyle="1" w:styleId="977351D7E58E488E96CAA4A015935B30">
    <w:name w:val="977351D7E58E488E96CAA4A015935B30"/>
    <w:rsid w:val="00D3700F"/>
  </w:style>
  <w:style w:type="paragraph" w:customStyle="1" w:styleId="3A62738C002447939EE2C014EE5B64F4">
    <w:name w:val="3A62738C002447939EE2C014EE5B64F4"/>
    <w:rsid w:val="00D3700F"/>
  </w:style>
  <w:style w:type="paragraph" w:customStyle="1" w:styleId="284FE10786994B109C32C34E37530D19">
    <w:name w:val="284FE10786994B109C32C34E37530D19"/>
    <w:rsid w:val="00D3700F"/>
  </w:style>
  <w:style w:type="paragraph" w:customStyle="1" w:styleId="CC39EBEBA13B422B8A0A95A47E4F7809">
    <w:name w:val="CC39EBEBA13B422B8A0A95A47E4F7809"/>
    <w:rsid w:val="00D3700F"/>
  </w:style>
  <w:style w:type="paragraph" w:customStyle="1" w:styleId="C4CD6FFB430B4E59A95CE8476F98E228">
    <w:name w:val="C4CD6FFB430B4E59A95CE8476F98E228"/>
    <w:rsid w:val="00D3700F"/>
  </w:style>
  <w:style w:type="paragraph" w:customStyle="1" w:styleId="74F49D8FFB5E481682FCF750F9F984CE">
    <w:name w:val="74F49D8FFB5E481682FCF750F9F984CE"/>
    <w:rsid w:val="00D3700F"/>
  </w:style>
  <w:style w:type="paragraph" w:customStyle="1" w:styleId="77D14BE9C8DC4F8B9D8E2FA873BE96C8">
    <w:name w:val="77D14BE9C8DC4F8B9D8E2FA873BE96C8"/>
    <w:rsid w:val="00D3700F"/>
  </w:style>
  <w:style w:type="paragraph" w:customStyle="1" w:styleId="E0E43315F1D940579FE44D2F5C576CF4">
    <w:name w:val="E0E43315F1D940579FE44D2F5C576CF4"/>
    <w:rsid w:val="00D3700F"/>
  </w:style>
  <w:style w:type="paragraph" w:customStyle="1" w:styleId="7BBD1302C5AF4B7B939DF4EEA99CE210">
    <w:name w:val="7BBD1302C5AF4B7B939DF4EEA99CE210"/>
    <w:rsid w:val="00D3700F"/>
  </w:style>
  <w:style w:type="paragraph" w:customStyle="1" w:styleId="02A792A183B1470AB94497BE2E9E25E9">
    <w:name w:val="02A792A183B1470AB94497BE2E9E25E9"/>
    <w:rsid w:val="00D3700F"/>
  </w:style>
  <w:style w:type="paragraph" w:customStyle="1" w:styleId="CA88D9C3C2FB48FE95AAD23D9BF32CD4">
    <w:name w:val="CA88D9C3C2FB48FE95AAD23D9BF32CD4"/>
    <w:rsid w:val="00D3700F"/>
  </w:style>
  <w:style w:type="paragraph" w:customStyle="1" w:styleId="40AB390C918641A7999CB758FF397BE8">
    <w:name w:val="40AB390C918641A7999CB758FF397BE8"/>
    <w:rsid w:val="00D3700F"/>
  </w:style>
  <w:style w:type="paragraph" w:customStyle="1" w:styleId="9736F8EAE2A14431A22014602FD4894A">
    <w:name w:val="9736F8EAE2A14431A22014602FD4894A"/>
    <w:rsid w:val="00D3700F"/>
  </w:style>
  <w:style w:type="paragraph" w:customStyle="1" w:styleId="6860EF629C83435492C9C6C58BEE8533">
    <w:name w:val="6860EF629C83435492C9C6C58BEE8533"/>
    <w:rsid w:val="00D3700F"/>
  </w:style>
  <w:style w:type="paragraph" w:customStyle="1" w:styleId="4A49CC7BFB734905AB000E891C9CC7E4">
    <w:name w:val="4A49CC7BFB734905AB000E891C9CC7E4"/>
    <w:rsid w:val="00D3700F"/>
  </w:style>
  <w:style w:type="paragraph" w:customStyle="1" w:styleId="7F6B244867514AE397A222FBF98493A9">
    <w:name w:val="7F6B244867514AE397A222FBF98493A9"/>
    <w:rsid w:val="00D3700F"/>
  </w:style>
  <w:style w:type="paragraph" w:customStyle="1" w:styleId="2507D2D568FB4D39A4D3E0D93AC0B225">
    <w:name w:val="2507D2D568FB4D39A4D3E0D93AC0B225"/>
    <w:rsid w:val="00D3700F"/>
  </w:style>
  <w:style w:type="paragraph" w:customStyle="1" w:styleId="DBAA72DE75D54F67980E992134EBCD80">
    <w:name w:val="DBAA72DE75D54F67980E992134EBCD80"/>
    <w:rsid w:val="00D3700F"/>
  </w:style>
  <w:style w:type="paragraph" w:customStyle="1" w:styleId="635B446706DF48C8A3E0765C5A68FBFF">
    <w:name w:val="635B446706DF48C8A3E0765C5A68FBFF"/>
    <w:rsid w:val="00D3700F"/>
  </w:style>
  <w:style w:type="paragraph" w:customStyle="1" w:styleId="C6638659A126414AA98E6734FB4ECDB6">
    <w:name w:val="C6638659A126414AA98E6734FB4ECDB6"/>
    <w:rsid w:val="00D3700F"/>
  </w:style>
  <w:style w:type="paragraph" w:customStyle="1" w:styleId="5D18124A7EBA4BDE88419AF5F6F42139">
    <w:name w:val="5D18124A7EBA4BDE88419AF5F6F42139"/>
    <w:rsid w:val="00D3700F"/>
  </w:style>
  <w:style w:type="paragraph" w:customStyle="1" w:styleId="0C43CC59935346F98CDC05158A519E34">
    <w:name w:val="0C43CC59935346F98CDC05158A519E34"/>
    <w:rsid w:val="00D3700F"/>
  </w:style>
  <w:style w:type="paragraph" w:customStyle="1" w:styleId="5544E179BB524FC8B146161359C71ADC">
    <w:name w:val="5544E179BB524FC8B146161359C71ADC"/>
    <w:rsid w:val="00D3700F"/>
  </w:style>
  <w:style w:type="paragraph" w:customStyle="1" w:styleId="8F5562615F114273A597D42D9922E8E1">
    <w:name w:val="8F5562615F114273A597D42D9922E8E1"/>
    <w:rsid w:val="00D3700F"/>
  </w:style>
  <w:style w:type="paragraph" w:customStyle="1" w:styleId="342F1642A7C541518ECEFB00BBF11A17">
    <w:name w:val="342F1642A7C541518ECEFB00BBF11A17"/>
    <w:rsid w:val="00D3700F"/>
  </w:style>
  <w:style w:type="paragraph" w:customStyle="1" w:styleId="7083C08F581D411EB138484FE9F03EE5">
    <w:name w:val="7083C08F581D411EB138484FE9F03EE5"/>
    <w:rsid w:val="00D3700F"/>
  </w:style>
  <w:style w:type="paragraph" w:customStyle="1" w:styleId="9ADD936E38F14ECCA282091C2992DB70">
    <w:name w:val="9ADD936E38F14ECCA282091C2992DB70"/>
    <w:rsid w:val="00D3700F"/>
  </w:style>
  <w:style w:type="paragraph" w:customStyle="1" w:styleId="0A12B117F3A543B18F7B330DB0F5890F">
    <w:name w:val="0A12B117F3A543B18F7B330DB0F5890F"/>
    <w:rsid w:val="00D3700F"/>
  </w:style>
  <w:style w:type="paragraph" w:customStyle="1" w:styleId="45732336A731420098453B59B40F95E3">
    <w:name w:val="45732336A731420098453B59B40F95E3"/>
    <w:rsid w:val="00D3700F"/>
  </w:style>
  <w:style w:type="paragraph" w:customStyle="1" w:styleId="38B13E7E44CB462DB27EDF7B78897471">
    <w:name w:val="38B13E7E44CB462DB27EDF7B78897471"/>
    <w:rsid w:val="00D3700F"/>
  </w:style>
  <w:style w:type="paragraph" w:customStyle="1" w:styleId="7B4D12BE79314693B678C12BCEEFACC3">
    <w:name w:val="7B4D12BE79314693B678C12BCEEFACC3"/>
    <w:rsid w:val="00D3700F"/>
  </w:style>
  <w:style w:type="paragraph" w:customStyle="1" w:styleId="B249E8B210884973893915995CA76CEF">
    <w:name w:val="B249E8B210884973893915995CA76CEF"/>
    <w:rsid w:val="00D3700F"/>
  </w:style>
  <w:style w:type="paragraph" w:customStyle="1" w:styleId="E3231C9BACBB43049243D46B63CD8062">
    <w:name w:val="E3231C9BACBB43049243D46B63CD8062"/>
    <w:rsid w:val="00D3700F"/>
  </w:style>
  <w:style w:type="paragraph" w:customStyle="1" w:styleId="AE33915BDFBE4C51B23035F5FBBB50BD">
    <w:name w:val="AE33915BDFBE4C51B23035F5FBBB50BD"/>
    <w:rsid w:val="00D3700F"/>
  </w:style>
  <w:style w:type="paragraph" w:customStyle="1" w:styleId="314EED0360E14E44A0E2DD334E8A608C">
    <w:name w:val="314EED0360E14E44A0E2DD334E8A608C"/>
    <w:rsid w:val="00D3700F"/>
  </w:style>
  <w:style w:type="paragraph" w:customStyle="1" w:styleId="B603715074BE439887A5B2B7B8860E1A">
    <w:name w:val="B603715074BE439887A5B2B7B8860E1A"/>
    <w:rsid w:val="00D3700F"/>
  </w:style>
  <w:style w:type="paragraph" w:customStyle="1" w:styleId="D0E2EB5B9B964F789BF512579840DDE5">
    <w:name w:val="D0E2EB5B9B964F789BF512579840DDE5"/>
    <w:rsid w:val="00D3700F"/>
  </w:style>
  <w:style w:type="paragraph" w:customStyle="1" w:styleId="4999A5B5715942EE847E1256003E50BF">
    <w:name w:val="4999A5B5715942EE847E1256003E50BF"/>
    <w:rsid w:val="00D3700F"/>
  </w:style>
  <w:style w:type="paragraph" w:customStyle="1" w:styleId="A41B662DE8524618BDDCB07AD0F57729">
    <w:name w:val="A41B662DE8524618BDDCB07AD0F57729"/>
    <w:rsid w:val="00D3700F"/>
  </w:style>
  <w:style w:type="paragraph" w:customStyle="1" w:styleId="1F05C077693A4A5582A6D641D7BC186D">
    <w:name w:val="1F05C077693A4A5582A6D641D7BC186D"/>
    <w:rsid w:val="00D3700F"/>
  </w:style>
  <w:style w:type="paragraph" w:customStyle="1" w:styleId="BBB0B1BAD25B4D2C9CB4F5EBEDE1F5B6">
    <w:name w:val="BBB0B1BAD25B4D2C9CB4F5EBEDE1F5B6"/>
    <w:rsid w:val="00D3700F"/>
  </w:style>
  <w:style w:type="paragraph" w:customStyle="1" w:styleId="83F9F1D35B434A51B88C98C8BE99885E">
    <w:name w:val="83F9F1D35B434A51B88C98C8BE99885E"/>
    <w:rsid w:val="00D3700F"/>
  </w:style>
  <w:style w:type="paragraph" w:customStyle="1" w:styleId="3D428C2A5F8141E2B16391C6EBE8F42B">
    <w:name w:val="3D428C2A5F8141E2B16391C6EBE8F42B"/>
    <w:rsid w:val="00D3700F"/>
  </w:style>
  <w:style w:type="paragraph" w:customStyle="1" w:styleId="49B47E656ACA4407BC6264C79A38DEAF">
    <w:name w:val="49B47E656ACA4407BC6264C79A38DEAF"/>
    <w:rsid w:val="00D3700F"/>
  </w:style>
  <w:style w:type="paragraph" w:customStyle="1" w:styleId="8D2BA42074AC4D6DA24F7798C5A68BD0">
    <w:name w:val="8D2BA42074AC4D6DA24F7798C5A68BD0"/>
    <w:rsid w:val="00D3700F"/>
  </w:style>
  <w:style w:type="paragraph" w:customStyle="1" w:styleId="FE4EB4C49FE74F78B8CEC20FB0ECF7C8">
    <w:name w:val="FE4EB4C49FE74F78B8CEC20FB0ECF7C8"/>
    <w:rsid w:val="00D3700F"/>
  </w:style>
  <w:style w:type="paragraph" w:customStyle="1" w:styleId="0F7F0936BC6A4D37B850ADD91D0F5E33">
    <w:name w:val="0F7F0936BC6A4D37B850ADD91D0F5E33"/>
    <w:rsid w:val="00D3700F"/>
  </w:style>
  <w:style w:type="paragraph" w:customStyle="1" w:styleId="7138A5408EED42988B7645ADB455742D">
    <w:name w:val="7138A5408EED42988B7645ADB455742D"/>
    <w:rsid w:val="00D3700F"/>
  </w:style>
  <w:style w:type="paragraph" w:customStyle="1" w:styleId="BB8A13A7AA274FCFB085996BB385B442">
    <w:name w:val="BB8A13A7AA274FCFB085996BB385B442"/>
    <w:rsid w:val="00D3700F"/>
  </w:style>
  <w:style w:type="paragraph" w:customStyle="1" w:styleId="3995B6FA48254F67B85690ED6644C75D">
    <w:name w:val="3995B6FA48254F67B85690ED6644C75D"/>
    <w:rsid w:val="00D3700F"/>
  </w:style>
  <w:style w:type="paragraph" w:customStyle="1" w:styleId="CC0DC04F26B7427C9EBAC28A1BF3C056">
    <w:name w:val="CC0DC04F26B7427C9EBAC28A1BF3C056"/>
    <w:rsid w:val="00D3700F"/>
  </w:style>
  <w:style w:type="paragraph" w:customStyle="1" w:styleId="338B23400AD94CA6BE34EBC527640DAB">
    <w:name w:val="338B23400AD94CA6BE34EBC527640DAB"/>
    <w:rsid w:val="00D3700F"/>
  </w:style>
  <w:style w:type="paragraph" w:customStyle="1" w:styleId="9A819B8C4CB349718F1B30AFF6A1B423">
    <w:name w:val="9A819B8C4CB349718F1B30AFF6A1B423"/>
    <w:rsid w:val="00D3700F"/>
  </w:style>
  <w:style w:type="paragraph" w:customStyle="1" w:styleId="99517F4DA4D44B68A452AF43E0082062">
    <w:name w:val="99517F4DA4D44B68A452AF43E0082062"/>
    <w:rsid w:val="00D3700F"/>
  </w:style>
  <w:style w:type="paragraph" w:customStyle="1" w:styleId="3F2952FACD7141ECACE012E260CEB701">
    <w:name w:val="3F2952FACD7141ECACE012E260CEB701"/>
    <w:rsid w:val="00D3700F"/>
  </w:style>
  <w:style w:type="paragraph" w:customStyle="1" w:styleId="9F2387BB955843D99CBF8AD5D3AC3D93">
    <w:name w:val="9F2387BB955843D99CBF8AD5D3AC3D93"/>
    <w:rsid w:val="00D3700F"/>
  </w:style>
  <w:style w:type="paragraph" w:customStyle="1" w:styleId="A4760981341D4646BCE02CF5BA5E5BAC">
    <w:name w:val="A4760981341D4646BCE02CF5BA5E5BAC"/>
    <w:rsid w:val="00D3700F"/>
  </w:style>
  <w:style w:type="paragraph" w:customStyle="1" w:styleId="E42E75FCEE7446508628B1C87AB1A08F">
    <w:name w:val="E42E75FCEE7446508628B1C87AB1A08F"/>
    <w:rsid w:val="00D3700F"/>
  </w:style>
  <w:style w:type="paragraph" w:customStyle="1" w:styleId="BECB529A8202490BAEAFE733F360056C">
    <w:name w:val="BECB529A8202490BAEAFE733F360056C"/>
    <w:rsid w:val="00D3700F"/>
  </w:style>
  <w:style w:type="paragraph" w:customStyle="1" w:styleId="A4D055017158467194ED18C44D287C0F">
    <w:name w:val="A4D055017158467194ED18C44D287C0F"/>
    <w:rsid w:val="00D3700F"/>
  </w:style>
  <w:style w:type="paragraph" w:customStyle="1" w:styleId="A3F5B36191644FDA930312BDFC940F47">
    <w:name w:val="A3F5B36191644FDA930312BDFC940F47"/>
    <w:rsid w:val="00D3700F"/>
  </w:style>
  <w:style w:type="paragraph" w:customStyle="1" w:styleId="3067D0128CA6433193C637CDC69E3471">
    <w:name w:val="3067D0128CA6433193C637CDC69E3471"/>
    <w:rsid w:val="00D3700F"/>
  </w:style>
  <w:style w:type="paragraph" w:customStyle="1" w:styleId="5A9FF6BC7D214713A8312209D07F58B7">
    <w:name w:val="5A9FF6BC7D214713A8312209D07F58B7"/>
    <w:rsid w:val="00D3700F"/>
  </w:style>
  <w:style w:type="paragraph" w:customStyle="1" w:styleId="7A90352C2A15472B88998B1B40741367">
    <w:name w:val="7A90352C2A15472B88998B1B40741367"/>
    <w:rsid w:val="00D3700F"/>
  </w:style>
  <w:style w:type="paragraph" w:customStyle="1" w:styleId="363DFCACCF204432B30F634648A989DE">
    <w:name w:val="363DFCACCF204432B30F634648A989DE"/>
    <w:rsid w:val="00D3700F"/>
  </w:style>
  <w:style w:type="paragraph" w:customStyle="1" w:styleId="D2411341D6FC4AD283DD9E13DCB7C6CA">
    <w:name w:val="D2411341D6FC4AD283DD9E13DCB7C6CA"/>
    <w:rsid w:val="00D3700F"/>
  </w:style>
  <w:style w:type="paragraph" w:customStyle="1" w:styleId="8155076F00CD4CECBDFC48B5E803D15E">
    <w:name w:val="8155076F00CD4CECBDFC48B5E803D15E"/>
    <w:rsid w:val="00D3700F"/>
  </w:style>
  <w:style w:type="paragraph" w:customStyle="1" w:styleId="F5B059B3F8864526AFD0A30CFB9C8923">
    <w:name w:val="F5B059B3F8864526AFD0A30CFB9C8923"/>
    <w:rsid w:val="00D3700F"/>
  </w:style>
  <w:style w:type="paragraph" w:customStyle="1" w:styleId="8DA1B0AD76594135B01FF19ECD30FF15">
    <w:name w:val="8DA1B0AD76594135B01FF19ECD30FF15"/>
    <w:rsid w:val="00D3700F"/>
  </w:style>
  <w:style w:type="paragraph" w:customStyle="1" w:styleId="C6F3114EB475488083976CE621B44CAB">
    <w:name w:val="C6F3114EB475488083976CE621B44CAB"/>
    <w:rsid w:val="00D3700F"/>
  </w:style>
  <w:style w:type="paragraph" w:customStyle="1" w:styleId="C2F285079B6845CC8F7F360594888618">
    <w:name w:val="C2F285079B6845CC8F7F360594888618"/>
    <w:rsid w:val="00D3700F"/>
  </w:style>
  <w:style w:type="paragraph" w:customStyle="1" w:styleId="F1441B314C364FA0B5ED324C2AB2F718">
    <w:name w:val="F1441B314C364FA0B5ED324C2AB2F718"/>
    <w:rsid w:val="00D3700F"/>
  </w:style>
  <w:style w:type="paragraph" w:customStyle="1" w:styleId="582F53D5C7F540E4A0E184875FF0B4A3">
    <w:name w:val="582F53D5C7F540E4A0E184875FF0B4A3"/>
    <w:rsid w:val="00D3700F"/>
  </w:style>
  <w:style w:type="paragraph" w:customStyle="1" w:styleId="F0828BBAD76F4EAF85E89C9F3EC27C2C">
    <w:name w:val="F0828BBAD76F4EAF85E89C9F3EC27C2C"/>
    <w:rsid w:val="00D3700F"/>
  </w:style>
  <w:style w:type="paragraph" w:customStyle="1" w:styleId="6646FF80AAAC4EF49D0F7AC2189BF381">
    <w:name w:val="6646FF80AAAC4EF49D0F7AC2189BF381"/>
    <w:rsid w:val="00D3700F"/>
  </w:style>
  <w:style w:type="paragraph" w:customStyle="1" w:styleId="DDDCE3FC4EEC4A0FA24BDCA55E92CD5D">
    <w:name w:val="DDDCE3FC4EEC4A0FA24BDCA55E92CD5D"/>
    <w:rsid w:val="00D3700F"/>
  </w:style>
  <w:style w:type="paragraph" w:customStyle="1" w:styleId="BE0205CF5AF644BBACCA3135C4172F75">
    <w:name w:val="BE0205CF5AF644BBACCA3135C4172F75"/>
    <w:rsid w:val="00D3700F"/>
  </w:style>
  <w:style w:type="paragraph" w:customStyle="1" w:styleId="AE8F4118CA9C4AA29A38A9FB3282D004">
    <w:name w:val="AE8F4118CA9C4AA29A38A9FB3282D004"/>
    <w:rsid w:val="00D3700F"/>
  </w:style>
  <w:style w:type="paragraph" w:customStyle="1" w:styleId="EA39BDD11415421BBA073CACBD6F4F43">
    <w:name w:val="EA39BDD11415421BBA073CACBD6F4F43"/>
    <w:rsid w:val="00D3700F"/>
  </w:style>
  <w:style w:type="paragraph" w:customStyle="1" w:styleId="E1E765B6DFC74BAAA4826DA40432D2FA">
    <w:name w:val="E1E765B6DFC74BAAA4826DA40432D2FA"/>
    <w:rsid w:val="00D3700F"/>
  </w:style>
  <w:style w:type="paragraph" w:customStyle="1" w:styleId="2F2C82CC9B1047F29951C2C607B86B6C">
    <w:name w:val="2F2C82CC9B1047F29951C2C607B86B6C"/>
    <w:rsid w:val="00D3700F"/>
  </w:style>
  <w:style w:type="paragraph" w:customStyle="1" w:styleId="0496A2186DA04C6186664159A8B9F365">
    <w:name w:val="0496A2186DA04C6186664159A8B9F365"/>
    <w:rsid w:val="00D3700F"/>
  </w:style>
  <w:style w:type="paragraph" w:customStyle="1" w:styleId="F4D6EEECC2414758AF0456E76669FAA5">
    <w:name w:val="F4D6EEECC2414758AF0456E76669FAA5"/>
    <w:rsid w:val="00D3700F"/>
  </w:style>
  <w:style w:type="paragraph" w:customStyle="1" w:styleId="D5900B24CBED46A8BAC7B25F3CD4337B">
    <w:name w:val="D5900B24CBED46A8BAC7B25F3CD4337B"/>
    <w:rsid w:val="00D3700F"/>
  </w:style>
  <w:style w:type="paragraph" w:customStyle="1" w:styleId="E8A278FAA95B4F388664A1F0E113658D">
    <w:name w:val="E8A278FAA95B4F388664A1F0E113658D"/>
    <w:rsid w:val="00D3700F"/>
  </w:style>
  <w:style w:type="paragraph" w:customStyle="1" w:styleId="D994BBFC6A5B40B99D451B7EC233AAC6">
    <w:name w:val="D994BBFC6A5B40B99D451B7EC233AAC6"/>
    <w:rsid w:val="00D3700F"/>
  </w:style>
  <w:style w:type="paragraph" w:customStyle="1" w:styleId="43D3807C35194F428668FBEEBBDABA23">
    <w:name w:val="43D3807C35194F428668FBEEBBDABA23"/>
    <w:rsid w:val="00D3700F"/>
  </w:style>
  <w:style w:type="paragraph" w:customStyle="1" w:styleId="1B234C34DBEB45629B4334CAD5AA31A5">
    <w:name w:val="1B234C34DBEB45629B4334CAD5AA31A5"/>
    <w:rsid w:val="00D3700F"/>
  </w:style>
  <w:style w:type="paragraph" w:customStyle="1" w:styleId="FFF6CCAB76D348F385ADA773E7ACD82E">
    <w:name w:val="FFF6CCAB76D348F385ADA773E7ACD82E"/>
    <w:rsid w:val="00D3700F"/>
  </w:style>
  <w:style w:type="paragraph" w:customStyle="1" w:styleId="507EEF10593F48BEBFB7A43E8CBAC5BF">
    <w:name w:val="507EEF10593F48BEBFB7A43E8CBAC5BF"/>
    <w:rsid w:val="00D3700F"/>
  </w:style>
  <w:style w:type="paragraph" w:customStyle="1" w:styleId="883F111A411642B48EC311F4200B1DB1">
    <w:name w:val="883F111A411642B48EC311F4200B1DB1"/>
    <w:rsid w:val="00D3700F"/>
  </w:style>
  <w:style w:type="paragraph" w:customStyle="1" w:styleId="B2C82B2813EB4CDFB223CDA95B2A6BE2">
    <w:name w:val="B2C82B2813EB4CDFB223CDA95B2A6BE2"/>
    <w:rsid w:val="00D3700F"/>
  </w:style>
  <w:style w:type="paragraph" w:customStyle="1" w:styleId="742C482A58B840E3ABEDC590C3C1C9CF">
    <w:name w:val="742C482A58B840E3ABEDC590C3C1C9CF"/>
    <w:rsid w:val="00D3700F"/>
  </w:style>
  <w:style w:type="paragraph" w:customStyle="1" w:styleId="C5AD5049C0454397B358A6CAC580B6E6">
    <w:name w:val="C5AD5049C0454397B358A6CAC580B6E6"/>
    <w:rsid w:val="00D3700F"/>
  </w:style>
  <w:style w:type="paragraph" w:customStyle="1" w:styleId="04994B875FEC42A8A912A476F2C14A48">
    <w:name w:val="04994B875FEC42A8A912A476F2C14A48"/>
    <w:rsid w:val="00585801"/>
  </w:style>
  <w:style w:type="paragraph" w:customStyle="1" w:styleId="610836B67816461DB7828EF2B5219E00">
    <w:name w:val="610836B67816461DB7828EF2B5219E00"/>
    <w:rsid w:val="00585801"/>
  </w:style>
  <w:style w:type="paragraph" w:customStyle="1" w:styleId="833F52CD309A42E49F27C2962F1BD81B">
    <w:name w:val="833F52CD309A42E49F27C2962F1BD81B"/>
    <w:rsid w:val="00585801"/>
  </w:style>
  <w:style w:type="paragraph" w:customStyle="1" w:styleId="9405DFC2C965496C986048B356C69E2C">
    <w:name w:val="9405DFC2C965496C986048B356C69E2C"/>
    <w:rsid w:val="00585801"/>
  </w:style>
  <w:style w:type="paragraph" w:customStyle="1" w:styleId="972D05C406A941D1A217CEA597DF54D5">
    <w:name w:val="972D05C406A941D1A217CEA597DF54D5"/>
    <w:rsid w:val="00585801"/>
  </w:style>
  <w:style w:type="paragraph" w:customStyle="1" w:styleId="9CBAFC6DA4194EFEBFA2421CE5055719">
    <w:name w:val="9CBAFC6DA4194EFEBFA2421CE5055719"/>
    <w:rsid w:val="00585801"/>
  </w:style>
  <w:style w:type="paragraph" w:customStyle="1" w:styleId="032847A8B22A4A0EB5D078F4CD57950F">
    <w:name w:val="032847A8B22A4A0EB5D078F4CD57950F"/>
    <w:rsid w:val="00585801"/>
  </w:style>
  <w:style w:type="paragraph" w:customStyle="1" w:styleId="C23E3E4B25F64636AC4F760E2FCF6118">
    <w:name w:val="C23E3E4B25F64636AC4F760E2FCF6118"/>
    <w:rsid w:val="00585801"/>
  </w:style>
  <w:style w:type="paragraph" w:customStyle="1" w:styleId="E0CD354118FE42179165CADDFD277FC8">
    <w:name w:val="E0CD354118FE42179165CADDFD277FC8"/>
    <w:rsid w:val="00585801"/>
  </w:style>
  <w:style w:type="paragraph" w:customStyle="1" w:styleId="310D5B3B373344A985E7C2E85FE26123">
    <w:name w:val="310D5B3B373344A985E7C2E85FE26123"/>
    <w:rsid w:val="00585801"/>
  </w:style>
  <w:style w:type="paragraph" w:customStyle="1" w:styleId="FF400BDD07C74E43AD95D795669AA28C">
    <w:name w:val="FF400BDD07C74E43AD95D795669AA28C"/>
    <w:rsid w:val="00585801"/>
  </w:style>
  <w:style w:type="paragraph" w:customStyle="1" w:styleId="7E453EE392934ADBB922CC23F5BFFF88">
    <w:name w:val="7E453EE392934ADBB922CC23F5BFFF88"/>
    <w:rsid w:val="00585801"/>
  </w:style>
  <w:style w:type="paragraph" w:customStyle="1" w:styleId="993F6E869D4A4975BE404993C43B10A2">
    <w:name w:val="993F6E869D4A4975BE404993C43B10A2"/>
    <w:rsid w:val="00585801"/>
  </w:style>
  <w:style w:type="paragraph" w:customStyle="1" w:styleId="9E22D7DE0E2B4553B3A858CA194291E7">
    <w:name w:val="9E22D7DE0E2B4553B3A858CA194291E7"/>
    <w:rsid w:val="00585801"/>
  </w:style>
  <w:style w:type="paragraph" w:customStyle="1" w:styleId="3F78322AA43B43108775878CB8024FD2">
    <w:name w:val="3F78322AA43B43108775878CB8024FD2"/>
    <w:rsid w:val="00585801"/>
  </w:style>
  <w:style w:type="paragraph" w:customStyle="1" w:styleId="6582779BD35A4C5385C04D20D5636B3C">
    <w:name w:val="6582779BD35A4C5385C04D20D5636B3C"/>
    <w:rsid w:val="00585801"/>
  </w:style>
  <w:style w:type="paragraph" w:customStyle="1" w:styleId="D566C3FDE68D48F888733463F2603AC6">
    <w:name w:val="D566C3FDE68D48F888733463F2603AC6"/>
    <w:rsid w:val="00585801"/>
  </w:style>
  <w:style w:type="paragraph" w:customStyle="1" w:styleId="585EC628D3F44D8A9B6C4C0078E796FB">
    <w:name w:val="585EC628D3F44D8A9B6C4C0078E796FB"/>
    <w:rsid w:val="00D3700F"/>
  </w:style>
  <w:style w:type="paragraph" w:customStyle="1" w:styleId="B550D31834AA4BA684FD701EA1259937">
    <w:name w:val="B550D31834AA4BA684FD701EA1259937"/>
    <w:rsid w:val="00D3700F"/>
  </w:style>
  <w:style w:type="paragraph" w:customStyle="1" w:styleId="CFAD5C1773764D79A5C8F885533BBF64">
    <w:name w:val="CFAD5C1773764D79A5C8F885533BBF64"/>
    <w:rsid w:val="00D3700F"/>
  </w:style>
  <w:style w:type="paragraph" w:customStyle="1" w:styleId="9EC486CF81A64FB48CA1A335BB377584">
    <w:name w:val="9EC486CF81A64FB48CA1A335BB377584"/>
    <w:rsid w:val="00D3700F"/>
  </w:style>
  <w:style w:type="paragraph" w:customStyle="1" w:styleId="CCF18DA5332D4BE0A915F9A9B360C4AB">
    <w:name w:val="CCF18DA5332D4BE0A915F9A9B360C4AB"/>
    <w:rsid w:val="00D3700F"/>
  </w:style>
  <w:style w:type="paragraph" w:customStyle="1" w:styleId="C00DEF38D59F492AA9F613A51AFA3740">
    <w:name w:val="C00DEF38D59F492AA9F613A51AFA3740"/>
    <w:rsid w:val="00D3700F"/>
  </w:style>
  <w:style w:type="paragraph" w:customStyle="1" w:styleId="9EBEF9AE99E34DE185A32874472E1D18">
    <w:name w:val="9EBEF9AE99E34DE185A32874472E1D18"/>
    <w:rsid w:val="00D3700F"/>
  </w:style>
  <w:style w:type="paragraph" w:customStyle="1" w:styleId="79118556ABCB4047BDCCA4446D206F28">
    <w:name w:val="79118556ABCB4047BDCCA4446D206F28"/>
    <w:rsid w:val="00D3700F"/>
  </w:style>
  <w:style w:type="paragraph" w:customStyle="1" w:styleId="01E60FDEBFE94513BF78C648263DFC44">
    <w:name w:val="01E60FDEBFE94513BF78C648263DFC44"/>
    <w:rsid w:val="00D3700F"/>
  </w:style>
  <w:style w:type="paragraph" w:customStyle="1" w:styleId="99E694D32DED4E76B0855CF6E63E8C33">
    <w:name w:val="99E694D32DED4E76B0855CF6E63E8C33"/>
    <w:rsid w:val="00D3700F"/>
  </w:style>
  <w:style w:type="paragraph" w:customStyle="1" w:styleId="C5BA402D878C421AB4A64C80D8A1DB59">
    <w:name w:val="C5BA402D878C421AB4A64C80D8A1DB59"/>
    <w:rsid w:val="00D3700F"/>
  </w:style>
  <w:style w:type="paragraph" w:customStyle="1" w:styleId="80001C4FD66145ABB123A3E2D1731DF1">
    <w:name w:val="80001C4FD66145ABB123A3E2D1731DF1"/>
    <w:rsid w:val="00D3700F"/>
  </w:style>
  <w:style w:type="paragraph" w:customStyle="1" w:styleId="6968CD25AC564CCB8F61DDD91C0054AB">
    <w:name w:val="6968CD25AC564CCB8F61DDD91C0054AB"/>
    <w:rsid w:val="00D3700F"/>
  </w:style>
  <w:style w:type="paragraph" w:customStyle="1" w:styleId="4E4E690313444D649407AA4F93519A3B">
    <w:name w:val="4E4E690313444D649407AA4F93519A3B"/>
    <w:rsid w:val="00D3700F"/>
  </w:style>
  <w:style w:type="paragraph" w:customStyle="1" w:styleId="EB0AE177F11B4F23961A55F513E1B80D">
    <w:name w:val="EB0AE177F11B4F23961A55F513E1B80D"/>
    <w:rsid w:val="00D3700F"/>
  </w:style>
  <w:style w:type="paragraph" w:customStyle="1" w:styleId="DD6213D7D90F4DE0A7F0124841AA4766">
    <w:name w:val="DD6213D7D90F4DE0A7F0124841AA4766"/>
    <w:rsid w:val="00D3700F"/>
  </w:style>
  <w:style w:type="paragraph" w:customStyle="1" w:styleId="3B25B6BDC5754243A68ADD1679F8AFDA">
    <w:name w:val="3B25B6BDC5754243A68ADD1679F8AFDA"/>
    <w:rsid w:val="00D3700F"/>
  </w:style>
  <w:style w:type="paragraph" w:customStyle="1" w:styleId="333834D269134AD98F8F78B6CAF0EA4C">
    <w:name w:val="333834D269134AD98F8F78B6CAF0EA4C"/>
    <w:rsid w:val="00D3700F"/>
  </w:style>
  <w:style w:type="paragraph" w:customStyle="1" w:styleId="48880019D608494885BF8C1D2DCBB63D">
    <w:name w:val="48880019D608494885BF8C1D2DCBB63D"/>
    <w:rsid w:val="00D3700F"/>
  </w:style>
  <w:style w:type="paragraph" w:customStyle="1" w:styleId="2C926B65304B41BD84AA438FD7FA879C">
    <w:name w:val="2C926B65304B41BD84AA438FD7FA879C"/>
    <w:rsid w:val="00D3700F"/>
  </w:style>
  <w:style w:type="paragraph" w:customStyle="1" w:styleId="9F15B424D4E844928974C7D3ADF043E1">
    <w:name w:val="9F15B424D4E844928974C7D3ADF043E1"/>
    <w:rsid w:val="00D3700F"/>
  </w:style>
  <w:style w:type="paragraph" w:customStyle="1" w:styleId="5B41095B42F640738E2FC9A7E68F9330">
    <w:name w:val="5B41095B42F640738E2FC9A7E68F9330"/>
    <w:rsid w:val="00D3700F"/>
  </w:style>
  <w:style w:type="paragraph" w:customStyle="1" w:styleId="35EE1EE58DB94FECA55680F96B0E6E74">
    <w:name w:val="35EE1EE58DB94FECA55680F96B0E6E74"/>
    <w:rsid w:val="00D3700F"/>
  </w:style>
  <w:style w:type="paragraph" w:customStyle="1" w:styleId="7292F20957094874B45EC2C67DF35C08">
    <w:name w:val="7292F20957094874B45EC2C67DF35C08"/>
    <w:rsid w:val="00D3700F"/>
  </w:style>
  <w:style w:type="paragraph" w:customStyle="1" w:styleId="5EC797091D79485B92CBE5C0167299D4">
    <w:name w:val="5EC797091D79485B92CBE5C0167299D4"/>
    <w:rsid w:val="00D3700F"/>
  </w:style>
  <w:style w:type="paragraph" w:customStyle="1" w:styleId="9E16C15F4282409D9DB745237BA1CE2A">
    <w:name w:val="9E16C15F4282409D9DB745237BA1CE2A"/>
    <w:rsid w:val="00D3700F"/>
  </w:style>
  <w:style w:type="paragraph" w:customStyle="1" w:styleId="8C8D74F34AF5408790F27ED057DA21D5">
    <w:name w:val="8C8D74F34AF5408790F27ED057DA21D5"/>
    <w:rsid w:val="00D3700F"/>
  </w:style>
  <w:style w:type="paragraph" w:customStyle="1" w:styleId="DB22BCC3EB0B4E55A46C341E4765EFB2">
    <w:name w:val="DB22BCC3EB0B4E55A46C341E4765EFB2"/>
    <w:rsid w:val="00D3700F"/>
  </w:style>
  <w:style w:type="paragraph" w:customStyle="1" w:styleId="BADAA8739CB94AFC939596806454B6DA">
    <w:name w:val="BADAA8739CB94AFC939596806454B6DA"/>
    <w:rsid w:val="00D3700F"/>
  </w:style>
  <w:style w:type="paragraph" w:customStyle="1" w:styleId="522D1525DFD24E9083FE99E43AB1F7A2">
    <w:name w:val="522D1525DFD24E9083FE99E43AB1F7A2"/>
    <w:rsid w:val="00D3700F"/>
  </w:style>
  <w:style w:type="paragraph" w:customStyle="1" w:styleId="4B39EF79392D4011968A4CBFA2C157FF">
    <w:name w:val="4B39EF79392D4011968A4CBFA2C157FF"/>
    <w:rsid w:val="00D3700F"/>
  </w:style>
  <w:style w:type="paragraph" w:customStyle="1" w:styleId="FCB7249D518E4ADE953775DAD6AB2490">
    <w:name w:val="FCB7249D518E4ADE953775DAD6AB2490"/>
    <w:rsid w:val="00D3700F"/>
  </w:style>
  <w:style w:type="paragraph" w:customStyle="1" w:styleId="AC37A34A2628450F9C3D1D0D6887181B">
    <w:name w:val="AC37A34A2628450F9C3D1D0D6887181B"/>
    <w:rsid w:val="00D3700F"/>
  </w:style>
  <w:style w:type="paragraph" w:customStyle="1" w:styleId="FE0EC510049D4EF980B4E9671AE67B7A">
    <w:name w:val="FE0EC510049D4EF980B4E9671AE67B7A"/>
    <w:rsid w:val="00D3700F"/>
  </w:style>
  <w:style w:type="paragraph" w:customStyle="1" w:styleId="327C11DDD389464C97CCAC0D5E965F8C">
    <w:name w:val="327C11DDD389464C97CCAC0D5E965F8C"/>
    <w:rsid w:val="00D3700F"/>
  </w:style>
  <w:style w:type="paragraph" w:customStyle="1" w:styleId="220F27C2C411415585666844C8917770">
    <w:name w:val="220F27C2C411415585666844C8917770"/>
    <w:rsid w:val="00D3700F"/>
  </w:style>
  <w:style w:type="paragraph" w:customStyle="1" w:styleId="04352E5C4CC74CA3BF5B24FDA8B12B6F">
    <w:name w:val="04352E5C4CC74CA3BF5B24FDA8B12B6F"/>
    <w:rsid w:val="00D3700F"/>
  </w:style>
  <w:style w:type="paragraph" w:customStyle="1" w:styleId="A86A97458C214382835E86863DA8938C">
    <w:name w:val="A86A97458C214382835E86863DA8938C"/>
    <w:rsid w:val="00D3700F"/>
  </w:style>
  <w:style w:type="paragraph" w:customStyle="1" w:styleId="DF4695B25714459DA8B82B42960E09CA">
    <w:name w:val="DF4695B25714459DA8B82B42960E09CA"/>
    <w:rsid w:val="00D3700F"/>
  </w:style>
  <w:style w:type="paragraph" w:customStyle="1" w:styleId="1FC5AEF3314F4794B80A3A25B8391069">
    <w:name w:val="1FC5AEF3314F4794B80A3A25B8391069"/>
    <w:rsid w:val="00D3700F"/>
  </w:style>
  <w:style w:type="paragraph" w:customStyle="1" w:styleId="C4359C84528240F1B16651419DC0F66B">
    <w:name w:val="C4359C84528240F1B16651419DC0F66B"/>
    <w:rsid w:val="00D3700F"/>
  </w:style>
  <w:style w:type="paragraph" w:customStyle="1" w:styleId="75D69D3648CF4B6FBD9AE9A757C830B1">
    <w:name w:val="75D69D3648CF4B6FBD9AE9A757C830B1"/>
    <w:rsid w:val="00D3700F"/>
  </w:style>
  <w:style w:type="paragraph" w:customStyle="1" w:styleId="8DB7FECAEF4848CEB2CFE7A59C5CFD24">
    <w:name w:val="8DB7FECAEF4848CEB2CFE7A59C5CFD24"/>
    <w:rsid w:val="00D3700F"/>
  </w:style>
  <w:style w:type="paragraph" w:customStyle="1" w:styleId="CF02F55814664E8D8EF12C491F15A25C">
    <w:name w:val="CF02F55814664E8D8EF12C491F15A25C"/>
    <w:rsid w:val="00D3700F"/>
  </w:style>
  <w:style w:type="paragraph" w:customStyle="1" w:styleId="F637E9C279934E9D80C3014E3182548A">
    <w:name w:val="F637E9C279934E9D80C3014E3182548A"/>
    <w:rsid w:val="00D3700F"/>
  </w:style>
  <w:style w:type="paragraph" w:customStyle="1" w:styleId="7039938909E444F79192A4300E606B17">
    <w:name w:val="7039938909E444F79192A4300E606B17"/>
    <w:rsid w:val="00D3700F"/>
  </w:style>
  <w:style w:type="paragraph" w:customStyle="1" w:styleId="F350D3683E6248D6ADA7A7B7B7ED8A22">
    <w:name w:val="F350D3683E6248D6ADA7A7B7B7ED8A22"/>
    <w:rsid w:val="00D3700F"/>
  </w:style>
  <w:style w:type="paragraph" w:customStyle="1" w:styleId="9D30E7E052374D019302393EABB6AE4C">
    <w:name w:val="9D30E7E052374D019302393EABB6AE4C"/>
    <w:rsid w:val="00D3700F"/>
  </w:style>
  <w:style w:type="paragraph" w:customStyle="1" w:styleId="61A5D9EA5CF2406697AB6DFCB61008CD">
    <w:name w:val="61A5D9EA5CF2406697AB6DFCB61008CD"/>
    <w:rsid w:val="00D3700F"/>
  </w:style>
  <w:style w:type="paragraph" w:customStyle="1" w:styleId="845FAF970D2A426389E3E9F89D783DFC">
    <w:name w:val="845FAF970D2A426389E3E9F89D783DFC"/>
    <w:rsid w:val="00D3700F"/>
  </w:style>
  <w:style w:type="paragraph" w:customStyle="1" w:styleId="09B3746BEB8440F9B7AF983D991F0AA5">
    <w:name w:val="09B3746BEB8440F9B7AF983D991F0AA5"/>
    <w:rsid w:val="00D3700F"/>
  </w:style>
  <w:style w:type="paragraph" w:customStyle="1" w:styleId="A46A80C0C2154663BF40BE0278511A21">
    <w:name w:val="A46A80C0C2154663BF40BE0278511A21"/>
    <w:rsid w:val="00D3700F"/>
  </w:style>
  <w:style w:type="paragraph" w:customStyle="1" w:styleId="965790F5EF38473E940CBB6881C3A426">
    <w:name w:val="965790F5EF38473E940CBB6881C3A426"/>
    <w:rsid w:val="00D3700F"/>
  </w:style>
  <w:style w:type="paragraph" w:customStyle="1" w:styleId="736B6EDE2B234DC79994E7BEDF0B09CA">
    <w:name w:val="736B6EDE2B234DC79994E7BEDF0B09CA"/>
    <w:rsid w:val="00D3700F"/>
  </w:style>
  <w:style w:type="paragraph" w:customStyle="1" w:styleId="EB6ECEDDD0C341659B672DCFA76C4625">
    <w:name w:val="EB6ECEDDD0C341659B672DCFA76C4625"/>
    <w:rsid w:val="00D3700F"/>
  </w:style>
  <w:style w:type="paragraph" w:customStyle="1" w:styleId="E72782E291D340CF9BF651F21049D6A9">
    <w:name w:val="E72782E291D340CF9BF651F21049D6A9"/>
    <w:rsid w:val="00D3700F"/>
  </w:style>
  <w:style w:type="paragraph" w:customStyle="1" w:styleId="D09B9565435F4499A6718B6A1CEA1D88">
    <w:name w:val="D09B9565435F4499A6718B6A1CEA1D88"/>
    <w:rsid w:val="00D3700F"/>
  </w:style>
  <w:style w:type="paragraph" w:customStyle="1" w:styleId="C3D9BDAA4D704F2A856A44669DB374BB">
    <w:name w:val="C3D9BDAA4D704F2A856A44669DB374BB"/>
    <w:rsid w:val="00D3700F"/>
  </w:style>
  <w:style w:type="paragraph" w:customStyle="1" w:styleId="656B520CAC7940FBA85ED6F0A0F97D63">
    <w:name w:val="656B520CAC7940FBA85ED6F0A0F97D63"/>
    <w:rsid w:val="00D3700F"/>
  </w:style>
  <w:style w:type="paragraph" w:customStyle="1" w:styleId="64972980A67C4D659FDD7E0A9FD8A003">
    <w:name w:val="64972980A67C4D659FDD7E0A9FD8A003"/>
    <w:rsid w:val="00D3700F"/>
  </w:style>
  <w:style w:type="paragraph" w:customStyle="1" w:styleId="C87BDD174269441890ACFE748D46EF54">
    <w:name w:val="C87BDD174269441890ACFE748D46EF54"/>
    <w:rsid w:val="00D3700F"/>
  </w:style>
  <w:style w:type="paragraph" w:customStyle="1" w:styleId="D866B21F91ED4B9EBC5CB125A7A6E3BD">
    <w:name w:val="D866B21F91ED4B9EBC5CB125A7A6E3BD"/>
    <w:rsid w:val="00D3700F"/>
  </w:style>
  <w:style w:type="paragraph" w:customStyle="1" w:styleId="673019CD47FF4E86963F73D91C57724C">
    <w:name w:val="673019CD47FF4E86963F73D91C57724C"/>
    <w:rsid w:val="00D3700F"/>
  </w:style>
  <w:style w:type="paragraph" w:customStyle="1" w:styleId="B46288A73A424FDD8BC3C8D265D53614">
    <w:name w:val="B46288A73A424FDD8BC3C8D265D53614"/>
    <w:rsid w:val="00D3700F"/>
  </w:style>
  <w:style w:type="paragraph" w:customStyle="1" w:styleId="01023E27C0794D5D8B7950DD5D49BBC7">
    <w:name w:val="01023E27C0794D5D8B7950DD5D49BBC7"/>
    <w:rsid w:val="00D3700F"/>
  </w:style>
  <w:style w:type="paragraph" w:customStyle="1" w:styleId="594DF20DAC4C48F6B4218ED1091963BC">
    <w:name w:val="594DF20DAC4C48F6B4218ED1091963BC"/>
    <w:rsid w:val="00D3700F"/>
  </w:style>
  <w:style w:type="paragraph" w:customStyle="1" w:styleId="AF2EBF4FE9074515AB46CCC8116355F6">
    <w:name w:val="AF2EBF4FE9074515AB46CCC8116355F6"/>
    <w:rsid w:val="00D3700F"/>
  </w:style>
  <w:style w:type="paragraph" w:customStyle="1" w:styleId="2AA2EA56210D4BC5A8F50A2E7B5F905B">
    <w:name w:val="2AA2EA56210D4BC5A8F50A2E7B5F905B"/>
    <w:rsid w:val="00D3700F"/>
  </w:style>
  <w:style w:type="paragraph" w:customStyle="1" w:styleId="72CCCCA381304BE2A72F5C9E5ADA4EAD">
    <w:name w:val="72CCCCA381304BE2A72F5C9E5ADA4EAD"/>
    <w:rsid w:val="00D3700F"/>
  </w:style>
  <w:style w:type="paragraph" w:customStyle="1" w:styleId="87A30E074B6641BDB220ACCBDD3B4EEE">
    <w:name w:val="87A30E074B6641BDB220ACCBDD3B4EEE"/>
    <w:rsid w:val="00D3700F"/>
  </w:style>
  <w:style w:type="paragraph" w:customStyle="1" w:styleId="41E9A9B015114FB9BD044AE8A2D89715">
    <w:name w:val="41E9A9B015114FB9BD044AE8A2D89715"/>
    <w:rsid w:val="00D3700F"/>
  </w:style>
  <w:style w:type="paragraph" w:customStyle="1" w:styleId="1885E001465F4B9FBD2FB7B8448C5514">
    <w:name w:val="1885E001465F4B9FBD2FB7B8448C5514"/>
    <w:rsid w:val="00D3700F"/>
  </w:style>
  <w:style w:type="paragraph" w:customStyle="1" w:styleId="F07C35CC767049C0A54649DDCC60C3E0">
    <w:name w:val="F07C35CC767049C0A54649DDCC60C3E0"/>
    <w:rsid w:val="00D3700F"/>
  </w:style>
  <w:style w:type="paragraph" w:customStyle="1" w:styleId="909EE664DAEE4AF4A03F838FAC53AE4C">
    <w:name w:val="909EE664DAEE4AF4A03F838FAC53AE4C"/>
    <w:rsid w:val="00D3700F"/>
  </w:style>
  <w:style w:type="paragraph" w:customStyle="1" w:styleId="14675518921E4226807A46A30BC4FAFA">
    <w:name w:val="14675518921E4226807A46A30BC4FAFA"/>
    <w:rsid w:val="00D3700F"/>
  </w:style>
  <w:style w:type="paragraph" w:customStyle="1" w:styleId="822FCC4CE85C4C559CDE6F8482436917">
    <w:name w:val="822FCC4CE85C4C559CDE6F8482436917"/>
    <w:rsid w:val="00D3700F"/>
  </w:style>
  <w:style w:type="paragraph" w:customStyle="1" w:styleId="628C4AD6A7464EBDB310091BF28AD09A">
    <w:name w:val="628C4AD6A7464EBDB310091BF28AD09A"/>
    <w:rsid w:val="00D3700F"/>
  </w:style>
  <w:style w:type="paragraph" w:customStyle="1" w:styleId="B30EB5E896B240A1A13EFB19D4C621FE">
    <w:name w:val="B30EB5E896B240A1A13EFB19D4C621FE"/>
    <w:rsid w:val="00D3700F"/>
  </w:style>
  <w:style w:type="paragraph" w:customStyle="1" w:styleId="9924DD3707934A80A07A590C20593FF5">
    <w:name w:val="9924DD3707934A80A07A590C20593FF5"/>
    <w:rsid w:val="00D3700F"/>
  </w:style>
  <w:style w:type="paragraph" w:customStyle="1" w:styleId="C572BE4DA54F48E8983D61E994E26581">
    <w:name w:val="C572BE4DA54F48E8983D61E994E26581"/>
    <w:rsid w:val="00D3700F"/>
  </w:style>
  <w:style w:type="paragraph" w:customStyle="1" w:styleId="10C139FE7CFD4623976AFA756D30A2C0">
    <w:name w:val="10C139FE7CFD4623976AFA756D30A2C0"/>
    <w:rsid w:val="00D3700F"/>
  </w:style>
  <w:style w:type="paragraph" w:customStyle="1" w:styleId="B0D8C4BE84AF487EBCC6F7261DA7B3D5">
    <w:name w:val="B0D8C4BE84AF487EBCC6F7261DA7B3D5"/>
    <w:rsid w:val="00D3700F"/>
  </w:style>
  <w:style w:type="paragraph" w:customStyle="1" w:styleId="08FB65E3053744A8AEFBDC5B303D9671">
    <w:name w:val="08FB65E3053744A8AEFBDC5B303D9671"/>
    <w:rsid w:val="00D3700F"/>
  </w:style>
  <w:style w:type="paragraph" w:customStyle="1" w:styleId="F09BEBAB549D496890937CEEE1D1D418">
    <w:name w:val="F09BEBAB549D496890937CEEE1D1D418"/>
    <w:rsid w:val="00D3700F"/>
  </w:style>
  <w:style w:type="paragraph" w:customStyle="1" w:styleId="9105B25CF6814CB095AD872C5E12566C">
    <w:name w:val="9105B25CF6814CB095AD872C5E12566C"/>
    <w:rsid w:val="00D3700F"/>
  </w:style>
  <w:style w:type="paragraph" w:customStyle="1" w:styleId="A1557520B9AF4796A4E7B0A68DE3C8F4">
    <w:name w:val="A1557520B9AF4796A4E7B0A68DE3C8F4"/>
    <w:rsid w:val="00D3700F"/>
  </w:style>
  <w:style w:type="paragraph" w:customStyle="1" w:styleId="81AEEBEBD9804AE7B84A71950C6D759C">
    <w:name w:val="81AEEBEBD9804AE7B84A71950C6D759C"/>
    <w:rsid w:val="00D3700F"/>
  </w:style>
  <w:style w:type="paragraph" w:customStyle="1" w:styleId="DC0530E990F84DD6916A66F93071D58D">
    <w:name w:val="DC0530E990F84DD6916A66F93071D58D"/>
    <w:rsid w:val="00D3700F"/>
  </w:style>
  <w:style w:type="paragraph" w:customStyle="1" w:styleId="186300389D444CE488B0F50E6152E3A1">
    <w:name w:val="186300389D444CE488B0F50E6152E3A1"/>
    <w:rsid w:val="00D3700F"/>
  </w:style>
  <w:style w:type="paragraph" w:customStyle="1" w:styleId="EAE2740AC4AF4A57BCAD69929C0CEF16">
    <w:name w:val="EAE2740AC4AF4A57BCAD69929C0CEF16"/>
    <w:rsid w:val="00D3700F"/>
  </w:style>
  <w:style w:type="paragraph" w:customStyle="1" w:styleId="221669AD7BD0485F83D2361229D107FD">
    <w:name w:val="221669AD7BD0485F83D2361229D107FD"/>
    <w:rsid w:val="00D3700F"/>
  </w:style>
  <w:style w:type="paragraph" w:customStyle="1" w:styleId="179CFDBD3E434D628B85914E41A79892">
    <w:name w:val="179CFDBD3E434D628B85914E41A79892"/>
    <w:rsid w:val="00D3700F"/>
  </w:style>
  <w:style w:type="paragraph" w:customStyle="1" w:styleId="8DC082C243964584AE7DB3B0F4E95CF0">
    <w:name w:val="8DC082C243964584AE7DB3B0F4E95CF0"/>
    <w:rsid w:val="00D3700F"/>
  </w:style>
  <w:style w:type="paragraph" w:customStyle="1" w:styleId="CE517AF064F843659988A94C227267BB">
    <w:name w:val="CE517AF064F843659988A94C227267BB"/>
    <w:rsid w:val="00D3700F"/>
  </w:style>
  <w:style w:type="paragraph" w:customStyle="1" w:styleId="2711CFAB5D37445B98B937FA1B1C1512">
    <w:name w:val="2711CFAB5D37445B98B937FA1B1C1512"/>
    <w:rsid w:val="00D3700F"/>
  </w:style>
  <w:style w:type="paragraph" w:customStyle="1" w:styleId="FE90EB3CFCCD469EA0A902138E37CA9F">
    <w:name w:val="FE90EB3CFCCD469EA0A902138E37CA9F"/>
    <w:rsid w:val="00D3700F"/>
  </w:style>
  <w:style w:type="paragraph" w:customStyle="1" w:styleId="6863A4A13AE449F7A81A83F6B2767B18">
    <w:name w:val="6863A4A13AE449F7A81A83F6B2767B18"/>
    <w:rsid w:val="00D3700F"/>
  </w:style>
  <w:style w:type="paragraph" w:customStyle="1" w:styleId="887F646591CB4A19B1BEBAA7FEFBB5A9">
    <w:name w:val="887F646591CB4A19B1BEBAA7FEFBB5A9"/>
    <w:rsid w:val="00D3700F"/>
  </w:style>
  <w:style w:type="paragraph" w:customStyle="1" w:styleId="8E2BBA52FFAD4585B5EA928042C3E61A">
    <w:name w:val="8E2BBA52FFAD4585B5EA928042C3E61A"/>
    <w:rsid w:val="00D3700F"/>
  </w:style>
  <w:style w:type="paragraph" w:customStyle="1" w:styleId="B75E33245D274E00856783D27F9CE82F">
    <w:name w:val="B75E33245D274E00856783D27F9CE82F"/>
    <w:rsid w:val="00D3700F"/>
  </w:style>
  <w:style w:type="paragraph" w:customStyle="1" w:styleId="E74A08680DFB42CDB626609D6F783683">
    <w:name w:val="E74A08680DFB42CDB626609D6F783683"/>
    <w:rsid w:val="00D3700F"/>
  </w:style>
  <w:style w:type="paragraph" w:customStyle="1" w:styleId="DFEC167953474AC493D2D96F73A6C722">
    <w:name w:val="DFEC167953474AC493D2D96F73A6C722"/>
    <w:rsid w:val="00D3700F"/>
  </w:style>
  <w:style w:type="paragraph" w:customStyle="1" w:styleId="58A8EA9F4C8C47F5A4856EFF25332FF0">
    <w:name w:val="58A8EA9F4C8C47F5A4856EFF25332FF0"/>
    <w:rsid w:val="00D37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4787-B351-459C-8146-083ECB8D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(winter).dotx</Template>
  <TotalTime>65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Nestingen</dc:creator>
  <cp:keywords/>
  <dc:description/>
  <cp:lastModifiedBy>Amy Nestingen</cp:lastModifiedBy>
  <cp:revision>9</cp:revision>
  <cp:lastPrinted>2020-11-06T15:30:00Z</cp:lastPrinted>
  <dcterms:created xsi:type="dcterms:W3CDTF">2020-11-01T22:58:00Z</dcterms:created>
  <dcterms:modified xsi:type="dcterms:W3CDTF">2020-11-06T15:30:00Z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